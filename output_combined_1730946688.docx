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645E8" w14:textId="77777777" w:rsidR="00945514" w:rsidRDefault="00945514">
      <w:pPr>
        <w:spacing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0E14901A" w14:textId="77777777" w:rsidR="00945514" w:rsidRPr="00370E36" w:rsidRDefault="00FC5BC5">
      <w:pPr>
        <w:spacing w:after="0"/>
        <w:jc w:val="center"/>
        <w:rPr>
          <w:rFonts w:cstheme="minorHAnsi"/>
          <w:b/>
          <w:sz w:val="30"/>
          <w:szCs w:val="30"/>
        </w:rPr>
      </w:pPr>
      <w:r w:rsidRPr="00370E36">
        <w:rPr>
          <w:rFonts w:cstheme="minorHAnsi"/>
          <w:b/>
          <w:sz w:val="30"/>
          <w:szCs w:val="30"/>
        </w:rPr>
        <w:t>Customer Acceptance Form</w:t>
      </w:r>
    </w:p>
    <w:p w14:paraId="45E8FF79" w14:textId="77777777" w:rsidR="00FC5BC5" w:rsidRDefault="00FC5BC5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2886"/>
        <w:gridCol w:w="1322"/>
        <w:gridCol w:w="2962"/>
      </w:tblGrid>
      <w:tr w:rsidR="00C00ADF" w:rsidRPr="00370E36" w14:paraId="7DAD9253" w14:textId="77777777" w:rsidTr="00B75FED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169DB07B" w14:textId="77777777" w:rsidR="00FC5BC5" w:rsidRPr="00370E36" w:rsidRDefault="00FC5BC5" w:rsidP="00FC5BC5">
            <w:pPr>
              <w:rPr>
                <w:rFonts w:cstheme="minorHAnsi"/>
              </w:rPr>
            </w:pPr>
            <w:r w:rsidRPr="00370E36">
              <w:rPr>
                <w:rFonts w:cstheme="minorHAnsi"/>
              </w:rPr>
              <w:t>Attn To: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t>Ryan LEE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4F0753F" w14:textId="77777777" w:rsidR="00FC5BC5" w:rsidRPr="00370E36" w:rsidRDefault="00FC5BC5" w:rsidP="00FC5BC5">
            <w:pPr>
              <w:rPr>
                <w:rFonts w:cstheme="minorHAnsi"/>
              </w:rPr>
            </w:pPr>
            <w:r w:rsidRPr="00370E36">
              <w:rPr>
                <w:rFonts w:cstheme="minorHAnsi"/>
              </w:rPr>
              <w:t>Send Date:</w:t>
            </w:r>
          </w:p>
        </w:tc>
        <w:sdt>
          <w:sdtPr>
            <w:rPr>
              <w:rFonts w:cstheme="minorHAnsi"/>
            </w:rPr>
            <w:alias w:val="Publish Date"/>
            <w:tag w:val=""/>
            <w:id w:val="471872229"/>
            <w:placeholder>
              <w:docPart w:val="202CEC563C5742D4AF5B63B822947FAD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 MMMM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7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7CEA56F" w14:textId="650BA30A" w:rsidR="00FC5BC5" w:rsidRPr="00370E36" w:rsidRDefault="007D1A7E" w:rsidP="00FC5BC5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DD/MM/YYYY</w:t>
                </w:r>
              </w:p>
            </w:tc>
          </w:sdtContent>
        </w:sdt>
      </w:tr>
      <w:tr w:rsidR="00C00ADF" w:rsidRPr="00370E36" w14:paraId="3C60DEA1" w14:textId="77777777" w:rsidTr="00B75FED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06D375CA" w14:textId="77777777" w:rsidR="00FC5BC5" w:rsidRPr="00370E36" w:rsidRDefault="00FC5BC5" w:rsidP="00FC5BC5">
            <w:pPr>
              <w:rPr>
                <w:rFonts w:cstheme="minorHAnsi"/>
              </w:rPr>
            </w:pPr>
            <w:r w:rsidRPr="00370E36">
              <w:rPr>
                <w:rFonts w:cstheme="minorHAnsi"/>
              </w:rPr>
              <w:t>Send From:</w:t>
            </w:r>
          </w:p>
        </w:tc>
        <w:sdt>
          <w:sdtPr>
            <w:rPr>
              <w:rFonts w:cstheme="minorHAnsi"/>
            </w:rPr>
            <w:alias w:val="Manager"/>
            <w:tag w:val=""/>
            <w:id w:val="1627423906"/>
            <w:placeholder>
              <w:docPart w:val="053931B5894E42D88F819BF17E9C933F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tc>
              <w:tcPr>
                <w:tcW w:w="290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795A6EC4" w14:textId="57CFB555" w:rsidR="00FC5BC5" w:rsidRPr="00370E36" w:rsidRDefault="009236E7" w:rsidP="00FC5BC5">
                <w:pPr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pmName</w:t>
                </w:r>
                <w:proofErr w:type="spellEnd"/>
              </w:p>
            </w:tc>
          </w:sdtContent>
        </w:sdt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D5851BD" w14:textId="77777777" w:rsidR="00FC5BC5" w:rsidRPr="00370E36" w:rsidRDefault="00FC5BC5" w:rsidP="00FC5BC5">
            <w:pPr>
              <w:rPr>
                <w:rFonts w:cstheme="minorHAnsi"/>
              </w:rPr>
            </w:pPr>
            <w:r w:rsidRPr="00370E36">
              <w:rPr>
                <w:rFonts w:cstheme="minorHAnsi"/>
              </w:rPr>
              <w:t>Version: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446EF0" w14:textId="71F2D025" w:rsidR="00286887" w:rsidRPr="00370E36" w:rsidRDefault="00472CF3" w:rsidP="00FC5BC5">
            <w:pPr>
              <w:rPr>
                <w:rFonts w:cstheme="minorHAnsi"/>
              </w:rPr>
            </w:pPr>
            <w:r>
              <w:rPr>
                <w:rFonts w:cstheme="minorHAnsi"/>
              </w:rPr>
              <w:t>V2.</w:t>
            </w:r>
            <w:r w:rsidR="00286887">
              <w:rPr>
                <w:rFonts w:cstheme="minorHAnsi"/>
              </w:rPr>
              <w:t>2.</w:t>
            </w:r>
            <w:r w:rsidR="009236E7">
              <w:rPr>
                <w:rFonts w:cstheme="minorHAnsi"/>
              </w:rPr>
              <w:t>3</w:t>
            </w:r>
          </w:p>
        </w:tc>
      </w:tr>
    </w:tbl>
    <w:p w14:paraId="6B49A07A" w14:textId="552BEAE1" w:rsidR="00FC5BC5" w:rsidRPr="00370E36" w:rsidRDefault="00B75FED" w:rsidP="00B75FED">
      <w:pPr>
        <w:spacing w:after="0"/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8"/>
        <w:gridCol w:w="5912"/>
      </w:tblGrid>
      <w:tr w:rsidR="00CE431A" w:rsidRPr="00370E36" w14:paraId="0FB39DA7" w14:textId="77777777" w:rsidTr="00CE431A">
        <w:tc>
          <w:tcPr>
            <w:tcW w:w="2802" w:type="dxa"/>
          </w:tcPr>
          <w:p w14:paraId="029E47EF" w14:textId="77777777" w:rsidR="00CE431A" w:rsidRPr="00370E36" w:rsidRDefault="00CE431A" w:rsidP="00CE431A">
            <w:pPr>
              <w:rPr>
                <w:rFonts w:cstheme="minorHAnsi"/>
                <w:b/>
              </w:rPr>
            </w:pPr>
            <w:r w:rsidRPr="00370E36">
              <w:rPr>
                <w:rFonts w:cstheme="minorHAnsi"/>
              </w:rPr>
              <w:t>Details of the</w:t>
            </w:r>
            <w:r w:rsidRPr="00370E36">
              <w:rPr>
                <w:rFonts w:cstheme="minorHAnsi"/>
                <w:b/>
              </w:rPr>
              <w:t xml:space="preserve"> Services:</w:t>
            </w:r>
          </w:p>
        </w:tc>
        <w:tc>
          <w:tcPr>
            <w:tcW w:w="6054" w:type="dxa"/>
          </w:tcPr>
          <w:p w14:paraId="0D3A469D" w14:textId="77777777" w:rsidR="00CE431A" w:rsidRPr="00370E36" w:rsidRDefault="007D6E0F" w:rsidP="00CE431A">
            <w:pPr>
              <w:rPr>
                <w:rFonts w:cstheme="minorHAnsi"/>
                <w:b/>
              </w:rPr>
            </w:pPr>
            <w:r>
              <w:rPr>
                <w:rFonts w:ascii="Arial" w:hAnsi="Arial" w:cs="Arial"/>
                <w:sz w:val="20"/>
                <w:szCs w:val="20"/>
                <w:lang w:eastAsia="zh-HK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tailOfServices"/>
                  </w:textInput>
                </w:ffData>
              </w:fldChar>
            </w:r>
            <w:bookmarkStart w:id="0" w:name="Text1"/>
            <w:r>
              <w:rPr>
                <w:rFonts w:ascii="Arial" w:hAnsi="Arial" w:cs="Arial"/>
                <w:sz w:val="20"/>
                <w:szCs w:val="20"/>
                <w:lang w:eastAsia="zh-HK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  <w:lang w:eastAsia="zh-HK"/>
              </w:rPr>
            </w:r>
            <w:r>
              <w:rPr>
                <w:rFonts w:ascii="Arial" w:hAnsi="Arial" w:cs="Arial"/>
                <w:sz w:val="20"/>
                <w:szCs w:val="20"/>
                <w:lang w:eastAsia="zh-HK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eastAsia="zh-HK"/>
              </w:rPr>
              <w:t>DetailOfServices</w:t>
            </w:r>
            <w:r>
              <w:rPr>
                <w:rFonts w:ascii="Arial" w:hAnsi="Arial" w:cs="Arial"/>
                <w:sz w:val="20"/>
                <w:szCs w:val="20"/>
                <w:lang w:eastAsia="zh-HK"/>
              </w:rPr>
              <w:fldChar w:fldCharType="end"/>
            </w:r>
            <w:bookmarkEnd w:id="0"/>
          </w:p>
        </w:tc>
      </w:tr>
      <w:tr w:rsidR="00CE431A" w:rsidRPr="00370E36" w14:paraId="5ABDFBFA" w14:textId="77777777" w:rsidTr="00CE431A">
        <w:tc>
          <w:tcPr>
            <w:tcW w:w="2802" w:type="dxa"/>
          </w:tcPr>
          <w:p w14:paraId="78B3C501" w14:textId="77777777" w:rsidR="00CE431A" w:rsidRPr="00370E36" w:rsidRDefault="00CE431A" w:rsidP="00CE431A">
            <w:pPr>
              <w:rPr>
                <w:rFonts w:cstheme="minorHAnsi"/>
                <w:b/>
              </w:rPr>
            </w:pPr>
            <w:r w:rsidRPr="00370E36">
              <w:rPr>
                <w:rFonts w:cstheme="minorHAnsi"/>
              </w:rPr>
              <w:t>Circuit ID:</w:t>
            </w:r>
          </w:p>
        </w:tc>
        <w:tc>
          <w:tcPr>
            <w:tcW w:w="6054" w:type="dxa"/>
            <w:tcBorders>
              <w:bottom w:val="single" w:sz="4" w:space="0" w:color="auto"/>
            </w:tcBorders>
          </w:tcPr>
          <w:p w14:paraId="2399B4E8" w14:textId="77777777" w:rsidR="00CE431A" w:rsidRPr="006F7EA1" w:rsidRDefault="000125BA" w:rsidP="00CE431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fldChar w:fldCharType="begin">
                <w:ffData>
                  <w:name w:val="CCID"/>
                  <w:enabled/>
                  <w:calcOnExit w:val="0"/>
                  <w:textInput>
                    <w:default w:val="CCID"/>
                  </w:textInput>
                </w:ffData>
              </w:fldChar>
            </w:r>
            <w:bookmarkStart w:id="1" w:name="CCID"/>
            <w:r>
              <w:rPr>
                <w:rFonts w:cstheme="minorHAnsi"/>
                <w:bCs/>
              </w:rPr>
              <w:instrText xml:space="preserve"> FORMTEXT </w:instrText>
            </w:r>
            <w:r>
              <w:rPr>
                <w:rFonts w:cstheme="minorHAnsi"/>
                <w:bCs/>
              </w:rPr>
            </w:r>
            <w:r>
              <w:rPr>
                <w:rFonts w:cstheme="minorHAnsi"/>
                <w:bCs/>
              </w:rPr>
              <w:fldChar w:fldCharType="separate"/>
            </w:r>
            <w:r w:rsidR="0067422F">
              <w:rPr>
                <w:rFonts w:cstheme="minorHAnsi"/>
                <w:bCs/>
                <w:noProof/>
              </w:rPr>
              <w:t>CCID</w:t>
            </w:r>
            <w:r>
              <w:rPr>
                <w:rFonts w:cstheme="minorHAnsi"/>
                <w:bCs/>
              </w:rPr>
              <w:fldChar w:fldCharType="end"/>
            </w:r>
            <w:bookmarkEnd w:id="1"/>
          </w:p>
        </w:tc>
      </w:tr>
      <w:tr w:rsidR="00CE431A" w:rsidRPr="00370E36" w14:paraId="32A6CD94" w14:textId="77777777" w:rsidTr="00CE431A">
        <w:tc>
          <w:tcPr>
            <w:tcW w:w="2802" w:type="dxa"/>
          </w:tcPr>
          <w:p w14:paraId="45787B8A" w14:textId="77777777" w:rsidR="00CE431A" w:rsidRPr="00370E36" w:rsidRDefault="00CE431A" w:rsidP="00CE431A">
            <w:pPr>
              <w:rPr>
                <w:rFonts w:cstheme="minorHAnsi"/>
                <w:b/>
              </w:rPr>
            </w:pPr>
            <w:r w:rsidRPr="00370E36">
              <w:rPr>
                <w:rFonts w:cstheme="minorHAnsi"/>
              </w:rPr>
              <w:t>Customer Name:</w:t>
            </w:r>
          </w:p>
        </w:tc>
        <w:tc>
          <w:tcPr>
            <w:tcW w:w="6054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IT-SELF Pte Ltd</w:t>
            </w:r>
          </w:p>
        </w:tc>
      </w:tr>
      <w:tr w:rsidR="00CE431A" w:rsidRPr="00370E36" w14:paraId="4B8FE09B" w14:textId="77777777" w:rsidTr="000125BA">
        <w:tc>
          <w:tcPr>
            <w:tcW w:w="2802" w:type="dxa"/>
          </w:tcPr>
          <w:p w14:paraId="442986C0" w14:textId="77777777" w:rsidR="00CE431A" w:rsidRPr="00370E36" w:rsidRDefault="00CE431A" w:rsidP="00CE431A">
            <w:pPr>
              <w:rPr>
                <w:rFonts w:cstheme="minorHAnsi"/>
                <w:b/>
              </w:rPr>
            </w:pPr>
            <w:r w:rsidRPr="00370E36">
              <w:rPr>
                <w:rFonts w:cstheme="minorHAnsi"/>
              </w:rPr>
              <w:t>Delivery Address:</w:t>
            </w:r>
          </w:p>
        </w:tc>
        <w:tc>
          <w:tcPr>
            <w:tcW w:w="60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>
            <w:r>
              <w:t>110 LORONG 23 GEYLANG #06-05 VICTORY CENTRE SINGAPORE (388410)</w:t>
            </w:r>
          </w:p>
        </w:tc>
      </w:tr>
      <w:tr w:rsidR="00CE431A" w:rsidRPr="00370E36" w14:paraId="675546D4" w14:textId="77777777" w:rsidTr="00CE431A">
        <w:tc>
          <w:tcPr>
            <w:tcW w:w="2802" w:type="dxa"/>
          </w:tcPr>
          <w:p w14:paraId="69A88741" w14:textId="77777777" w:rsidR="00CE431A" w:rsidRPr="00370E36" w:rsidRDefault="00CE431A" w:rsidP="00CE431A">
            <w:pPr>
              <w:rPr>
                <w:rFonts w:cstheme="minorHAnsi"/>
                <w:b/>
              </w:rPr>
            </w:pPr>
            <w:r w:rsidRPr="00370E36">
              <w:rPr>
                <w:rFonts w:cstheme="minorHAnsi"/>
              </w:rPr>
              <w:t>Product Type:</w:t>
            </w:r>
          </w:p>
        </w:tc>
        <w:tc>
          <w:tcPr>
            <w:tcW w:w="6054" w:type="dxa"/>
            <w:tcBorders>
              <w:top w:val="single" w:sz="4" w:space="0" w:color="auto"/>
              <w:bottom w:val="single" w:sz="4" w:space="0" w:color="auto"/>
            </w:tcBorders>
          </w:tcPr>
          <w:p w14:paraId="0159A681" w14:textId="7836B7D4" w:rsidR="00CE431A" w:rsidRPr="00370E36" w:rsidRDefault="00FA5B36" w:rsidP="00CE431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ICTS</w:t>
            </w:r>
          </w:p>
        </w:tc>
      </w:tr>
    </w:tbl>
    <w:p w14:paraId="4D8B140C" w14:textId="77777777" w:rsidR="00FC5BC5" w:rsidRDefault="00FC5BC5" w:rsidP="00CE431A">
      <w:pPr>
        <w:spacing w:after="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5901"/>
      </w:tblGrid>
      <w:tr w:rsidR="00FC20BA" w14:paraId="7D23F0C3" w14:textId="77777777" w:rsidTr="00FC20BA">
        <w:tc>
          <w:tcPr>
            <w:tcW w:w="2802" w:type="dxa"/>
          </w:tcPr>
          <w:p w14:paraId="6B8CFE47" w14:textId="77777777" w:rsidR="00FC20BA" w:rsidRPr="00FC20BA" w:rsidRDefault="00FC20BA" w:rsidP="00CE431A">
            <w:pPr>
              <w:rPr>
                <w:rFonts w:cstheme="minorHAnsi"/>
                <w:bCs/>
              </w:rPr>
            </w:pPr>
            <w:r w:rsidRPr="00FC20BA">
              <w:rPr>
                <w:rFonts w:cstheme="minorHAnsi"/>
                <w:bCs/>
                <w:color w:val="FF0000"/>
              </w:rPr>
              <w:t>Service Completion date:</w:t>
            </w:r>
          </w:p>
        </w:tc>
        <w:tc>
          <w:tcPr>
            <w:tcW w:w="6054" w:type="dxa"/>
            <w:tcBorders>
              <w:top w:val="nil"/>
              <w:bottom w:val="single" w:sz="4" w:space="0" w:color="auto"/>
            </w:tcBorders>
          </w:tcPr>
          <w:p w14:paraId="1B03D58B" w14:textId="77777777" w:rsidR="00FC20BA" w:rsidRPr="006F7EA1" w:rsidRDefault="000125BA" w:rsidP="00CE431A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fldChar w:fldCharType="begin">
                <w:ffData>
                  <w:name w:val="ServiceCompletionDat"/>
                  <w:enabled/>
                  <w:calcOnExit w:val="0"/>
                  <w:textInput>
                    <w:default w:val="ServiceCompletionDate"/>
                  </w:textInput>
                </w:ffData>
              </w:fldChar>
            </w:r>
            <w:bookmarkStart w:id="2" w:name="ServiceCompletionDat"/>
            <w:r>
              <w:rPr>
                <w:rFonts w:cstheme="minorHAnsi"/>
                <w:bCs/>
              </w:rPr>
              <w:instrText xml:space="preserve"> FORMTEXT </w:instrText>
            </w:r>
            <w:r>
              <w:rPr>
                <w:rFonts w:cstheme="minorHAnsi"/>
                <w:bCs/>
              </w:rPr>
            </w:r>
            <w:r>
              <w:rPr>
                <w:rFonts w:cstheme="minorHAnsi"/>
                <w:bCs/>
              </w:rPr>
              <w:fldChar w:fldCharType="separate"/>
            </w:r>
            <w:r w:rsidR="0067422F">
              <w:rPr>
                <w:rFonts w:cstheme="minorHAnsi"/>
                <w:bCs/>
                <w:noProof/>
              </w:rPr>
              <w:t>ServiceCompletionDate</w:t>
            </w:r>
            <w:r>
              <w:rPr>
                <w:rFonts w:cstheme="minorHAnsi"/>
                <w:bCs/>
              </w:rPr>
              <w:fldChar w:fldCharType="end"/>
            </w:r>
            <w:bookmarkEnd w:id="2"/>
          </w:p>
        </w:tc>
      </w:tr>
    </w:tbl>
    <w:p w14:paraId="66D85CAD" w14:textId="77777777" w:rsidR="00FC20BA" w:rsidRDefault="00FC20BA" w:rsidP="00CE431A">
      <w:pPr>
        <w:spacing w:after="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pPr w:leftFromText="180" w:rightFromText="180" w:vertAnchor="text" w:tblpY="1"/>
        <w:tblOverlap w:val="never"/>
        <w:tblW w:w="87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"/>
        <w:gridCol w:w="850"/>
        <w:gridCol w:w="1657"/>
        <w:gridCol w:w="4140"/>
        <w:gridCol w:w="1149"/>
      </w:tblGrid>
      <w:tr w:rsidR="00FC20BA" w:rsidRPr="00FC20BA" w14:paraId="1F71E6A6" w14:textId="77777777" w:rsidTr="00FA5B36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</w:tcPr>
          <w:p w14:paraId="15685229" w14:textId="77777777" w:rsidR="00FC20BA" w:rsidRPr="00FA5B36" w:rsidRDefault="00FC20BA" w:rsidP="002F6F34">
            <w:pPr>
              <w:spacing w:after="0"/>
              <w:rPr>
                <w:rFonts w:eastAsia="PMingLiU" w:cstheme="minorHAnsi"/>
                <w:b/>
                <w:bCs/>
                <w:sz w:val="20"/>
                <w:szCs w:val="24"/>
                <w:lang w:eastAsia="zh-TW"/>
              </w:rPr>
            </w:pPr>
            <w:r w:rsidRPr="00FA5B36">
              <w:rPr>
                <w:rFonts w:cstheme="minorHAnsi"/>
                <w:b/>
                <w:bCs/>
                <w:sz w:val="20"/>
                <w:szCs w:val="24"/>
              </w:rPr>
              <w:t>Brand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</w:tcPr>
          <w:p w14:paraId="5E24A54A" w14:textId="77777777" w:rsidR="00FC20BA" w:rsidRPr="00FA5B36" w:rsidRDefault="00FC20BA" w:rsidP="002F6F34">
            <w:pPr>
              <w:spacing w:after="0"/>
              <w:rPr>
                <w:rFonts w:cstheme="minorHAnsi"/>
                <w:b/>
                <w:bCs/>
                <w:sz w:val="20"/>
                <w:szCs w:val="24"/>
              </w:rPr>
            </w:pPr>
            <w:r w:rsidRPr="00FA5B36">
              <w:rPr>
                <w:rFonts w:cstheme="minorHAnsi"/>
                <w:b/>
                <w:bCs/>
                <w:sz w:val="20"/>
                <w:szCs w:val="24"/>
              </w:rPr>
              <w:t>Model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</w:tcPr>
          <w:p w14:paraId="3EE60324" w14:textId="1FB66518" w:rsidR="00FC20BA" w:rsidRPr="00FA5B36" w:rsidRDefault="00FC20BA" w:rsidP="002F6F34">
            <w:pPr>
              <w:spacing w:after="0"/>
              <w:rPr>
                <w:rFonts w:cstheme="minorHAnsi"/>
                <w:b/>
                <w:bCs/>
                <w:sz w:val="20"/>
                <w:szCs w:val="24"/>
              </w:rPr>
            </w:pPr>
            <w:r w:rsidRPr="00FA5B36">
              <w:rPr>
                <w:rFonts w:cstheme="minorHAnsi"/>
                <w:b/>
                <w:bCs/>
                <w:sz w:val="20"/>
                <w:szCs w:val="24"/>
              </w:rPr>
              <w:t>Part Number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</w:tcPr>
          <w:p w14:paraId="19134E34" w14:textId="77777777" w:rsidR="00FC20BA" w:rsidRPr="00FA5B36" w:rsidRDefault="00FC20BA" w:rsidP="002F6F34">
            <w:pPr>
              <w:spacing w:after="0"/>
              <w:rPr>
                <w:rFonts w:cstheme="minorHAnsi"/>
                <w:b/>
                <w:bCs/>
                <w:sz w:val="20"/>
                <w:szCs w:val="24"/>
              </w:rPr>
            </w:pPr>
            <w:r w:rsidRPr="00FA5B36">
              <w:rPr>
                <w:rFonts w:cstheme="minorHAnsi"/>
                <w:b/>
                <w:bCs/>
                <w:sz w:val="20"/>
                <w:szCs w:val="24"/>
              </w:rPr>
              <w:t>Service Description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</w:tcPr>
          <w:p w14:paraId="14ABD75E" w14:textId="77777777" w:rsidR="00FC20BA" w:rsidRPr="00FA5B36" w:rsidRDefault="00FC20BA" w:rsidP="002F6F34">
            <w:pPr>
              <w:spacing w:after="0"/>
              <w:rPr>
                <w:rFonts w:eastAsia="PMingLiU" w:cstheme="minorHAnsi"/>
                <w:b/>
                <w:bCs/>
                <w:sz w:val="20"/>
                <w:szCs w:val="24"/>
                <w:lang w:eastAsia="zh-TW"/>
              </w:rPr>
            </w:pPr>
            <w:r w:rsidRPr="00FA5B36">
              <w:rPr>
                <w:rFonts w:cstheme="minorHAnsi"/>
                <w:b/>
                <w:bCs/>
                <w:sz w:val="20"/>
                <w:szCs w:val="24"/>
              </w:rPr>
              <w:t>Quantity</w:t>
            </w:r>
          </w:p>
        </w:tc>
      </w:tr>
      <w:tr>
        <w:tc>
          <w:tcPr>
            <w:tcW w:type="dxa" w:w="998"/>
            <w:top w:sz="5" w:val="single" w:color="000000"/>
            <w:bottom w:sz="5" w:val="single" w:color="000000"/>
            <w:left w:sz="5" w:val="single" w:color="000000"/>
            <w:right w:sz="5" w:val="single" w:color="000000"/>
          </w:tcPr>
          <w:p/>
        </w:tc>
        <w:tc>
          <w:tcPr>
            <w:tcW w:type="dxa" w:w="850"/>
            <w:top w:sz="5" w:val="single" w:color="000000"/>
            <w:bottom w:sz="5" w:val="single" w:color="000000"/>
            <w:left w:sz="5" w:val="single" w:color="000000"/>
            <w:right w:sz="5" w:val="single" w:color="000000"/>
          </w:tcPr>
          <w:p/>
        </w:tc>
        <w:tc>
          <w:tcPr>
            <w:tcW w:type="dxa" w:w="1657"/>
            <w:top w:sz="5" w:val="single" w:color="000000"/>
            <w:bottom w:sz="5" w:val="single" w:color="000000"/>
            <w:left w:sz="5" w:val="single" w:color="000000"/>
            <w:right w:sz="5" w:val="single" w:color="000000"/>
          </w:tcPr>
          <w:p>
            <w:pPr>
              <w:jc w:val="center"/>
            </w:pPr>
            <w:r>
              <w:t>VCF-VSP- FND-8</w:t>
            </w:r>
          </w:p>
        </w:tc>
        <w:tc>
          <w:tcPr>
            <w:tcW w:type="dxa" w:w="4140"/>
            <w:top w:sz="5" w:val="single" w:color="000000"/>
            <w:bottom w:sz="5" w:val="single" w:color="000000"/>
            <w:left w:sz="5" w:val="single" w:color="000000"/>
            <w:right w:sz="5" w:val="single" w:color="000000"/>
          </w:tcPr>
          <w:p>
            <w:r>
              <w:t>8 Foundation VMware vSphere 5 Period: Years</w:t>
            </w:r>
          </w:p>
        </w:tc>
        <w:tc>
          <w:tcPr>
            <w:tcW w:type="dxa" w:w="1149"/>
            <w:top w:sz="5" w:val="single" w:color="000000"/>
            <w:bottom w:sz="5" w:val="single" w:color="000000"/>
            <w:left w:sz="5" w:val="single" w:color="000000"/>
            <w:right w:sz="5" w:val="single" w:color="000000"/>
          </w:tcPr>
          <w:p>
            <w:pPr>
              <w:jc w:val="center"/>
            </w:pPr>
            <w:r>
              <w:t>256</w:t>
            </w:r>
          </w:p>
        </w:tc>
      </w:tr>
      <w:tr>
        <w:tc>
          <w:tcPr>
            <w:tcW w:type="dxa" w:w="998"/>
            <w:top w:sz="5" w:val="single" w:color="000000"/>
            <w:bottom w:sz="5" w:val="single" w:color="000000"/>
            <w:left w:sz="5" w:val="single" w:color="000000"/>
            <w:right w:sz="5" w:val="single" w:color="000000"/>
          </w:tcPr>
          <w:p/>
        </w:tc>
        <w:tc>
          <w:tcPr>
            <w:tcW w:type="dxa" w:w="850"/>
            <w:top w:sz="5" w:val="single" w:color="000000"/>
            <w:bottom w:sz="5" w:val="single" w:color="000000"/>
            <w:left w:sz="5" w:val="single" w:color="000000"/>
            <w:right w:sz="5" w:val="single" w:color="000000"/>
          </w:tcPr>
          <w:p/>
        </w:tc>
        <w:tc>
          <w:tcPr>
            <w:tcW w:type="dxa" w:w="1657"/>
            <w:top w:sz="5" w:val="single" w:color="000000"/>
            <w:bottom w:sz="5" w:val="single" w:color="000000"/>
            <w:left w:sz="5" w:val="single" w:color="000000"/>
            <w:right w:sz="5" w:val="single" w:color="000000"/>
          </w:tcPr>
          <w:p>
            <w:pPr>
              <w:jc w:val="center"/>
            </w:pPr>
            <w:r/>
          </w:p>
        </w:tc>
        <w:tc>
          <w:tcPr>
            <w:tcW w:type="dxa" w:w="4140"/>
            <w:top w:sz="5" w:val="single" w:color="000000"/>
            <w:bottom w:sz="5" w:val="single" w:color="000000"/>
            <w:left w:sz="5" w:val="single" w:color="000000"/>
            <w:right w:sz="5" w:val="single" w:color="000000"/>
          </w:tcPr>
          <w:p>
            <w:r>
              <w:t>Remarks: Enterprise Foundation Plus, VMware includes vSphere vSphere Aria Grid, Kubernetes Standard, Suite Tanzu and vCenter Foundation Standard. Subscription VMware includes vSphere Core Per Production Support a and is licensed minimum of with 16 CPU Cores per required</w:t>
            </w:r>
          </w:p>
        </w:tc>
        <w:tc>
          <w:tcPr>
            <w:tcW w:type="dxa" w:w="1149"/>
            <w:top w:sz="5" w:val="single" w:color="000000"/>
            <w:bottom w:sz="5" w:val="single" w:color="000000"/>
            <w:left w:sz="5" w:val="single" w:color="000000"/>
            <w:right w:sz="5" w:val="single" w:color="000000"/>
          </w:tcPr>
          <w:p>
            <w:pPr>
              <w:jc w:val="center"/>
            </w:pPr>
            <w:r/>
          </w:p>
        </w:tc>
      </w:tr>
    </w:tbl>
    <w:p w14:paraId="29CC3007" w14:textId="77777777" w:rsidR="00FC5BC5" w:rsidRDefault="00FC5BC5" w:rsidP="00FC20BA">
      <w:pPr>
        <w:spacing w:after="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2758"/>
        <w:gridCol w:w="1560"/>
        <w:gridCol w:w="2851"/>
      </w:tblGrid>
      <w:tr w:rsidR="00763C11" w:rsidRPr="00763C11" w14:paraId="4F6F2E31" w14:textId="77777777" w:rsidTr="00A0007F">
        <w:trPr>
          <w:trHeight w:val="343"/>
        </w:trPr>
        <w:tc>
          <w:tcPr>
            <w:tcW w:w="4428" w:type="dxa"/>
            <w:gridSpan w:val="2"/>
          </w:tcPr>
          <w:p w14:paraId="195B5363" w14:textId="77777777" w:rsidR="00763C11" w:rsidRPr="00763C11" w:rsidRDefault="00763C11" w:rsidP="00FC20BA">
            <w:pPr>
              <w:rPr>
                <w:rFonts w:cstheme="minorHAnsi"/>
                <w:b/>
              </w:rPr>
            </w:pPr>
            <w:r w:rsidRPr="00763C11">
              <w:rPr>
                <w:rFonts w:cstheme="minorHAnsi"/>
                <w:b/>
              </w:rPr>
              <w:t>Service commissioned by:</w:t>
            </w:r>
          </w:p>
        </w:tc>
        <w:tc>
          <w:tcPr>
            <w:tcW w:w="4428" w:type="dxa"/>
            <w:gridSpan w:val="2"/>
          </w:tcPr>
          <w:p w14:paraId="5F9AC472" w14:textId="77777777" w:rsidR="00763C11" w:rsidRPr="00763C11" w:rsidRDefault="00763C11" w:rsidP="00FC20BA">
            <w:pPr>
              <w:rPr>
                <w:rFonts w:cstheme="minorHAnsi"/>
                <w:b/>
              </w:rPr>
            </w:pPr>
            <w:r w:rsidRPr="00763C11">
              <w:rPr>
                <w:rFonts w:cstheme="minorHAnsi"/>
                <w:b/>
                <w:bCs/>
              </w:rPr>
              <w:t>Service acceptance confirmed by:</w:t>
            </w:r>
          </w:p>
        </w:tc>
      </w:tr>
      <w:tr w:rsidR="00763C11" w:rsidRPr="00763C11" w14:paraId="32FC718D" w14:textId="77777777" w:rsidTr="00A0007F">
        <w:tc>
          <w:tcPr>
            <w:tcW w:w="4428" w:type="dxa"/>
            <w:gridSpan w:val="2"/>
          </w:tcPr>
          <w:p w14:paraId="774BF367" w14:textId="77777777" w:rsidR="00991A38" w:rsidRPr="00991A38" w:rsidRDefault="00991A38" w:rsidP="007826A5">
            <w:pPr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4428" w:type="dxa"/>
            <w:gridSpan w:val="2"/>
          </w:tcPr>
          <w:p>
            <w:r>
              <w:t>IT-SELF Pte Ltd</w:t>
            </w:r>
          </w:p>
        </w:tc>
      </w:tr>
      <w:tr w:rsidR="00763C11" w:rsidRPr="00763C11" w14:paraId="3B21A998" w14:textId="77777777" w:rsidTr="00A0007F">
        <w:tc>
          <w:tcPr>
            <w:tcW w:w="1526" w:type="dxa"/>
          </w:tcPr>
          <w:p w14:paraId="199CF183" w14:textId="77777777" w:rsidR="00763C11" w:rsidRPr="00A0007F" w:rsidRDefault="00763C11" w:rsidP="00FC20BA">
            <w:pPr>
              <w:rPr>
                <w:rFonts w:cstheme="minorHAnsi"/>
                <w:bCs/>
                <w:sz w:val="21"/>
                <w:szCs w:val="21"/>
              </w:rPr>
            </w:pPr>
            <w:r w:rsidRPr="00A0007F">
              <w:rPr>
                <w:rFonts w:cstheme="minorHAnsi"/>
                <w:bCs/>
                <w:sz w:val="21"/>
                <w:szCs w:val="21"/>
              </w:rPr>
              <w:t>CMI PM Signature: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34E9E66A" w14:textId="77777777" w:rsidR="00763C11" w:rsidRPr="00A0007F" w:rsidRDefault="00763C11" w:rsidP="00FC20BA">
            <w:pPr>
              <w:rPr>
                <w:rFonts w:cstheme="minorHAnsi"/>
                <w:bCs/>
                <w:sz w:val="21"/>
                <w:szCs w:val="21"/>
              </w:rPr>
            </w:pPr>
          </w:p>
          <w:p w14:paraId="0C39305A" w14:textId="77777777" w:rsidR="00763C11" w:rsidRPr="00A0007F" w:rsidRDefault="00763C11" w:rsidP="00FC20BA">
            <w:pPr>
              <w:rPr>
                <w:rFonts w:cstheme="minorHAnsi"/>
                <w:bCs/>
                <w:sz w:val="21"/>
                <w:szCs w:val="21"/>
              </w:rPr>
            </w:pPr>
          </w:p>
          <w:p w14:paraId="090096E2" w14:textId="77777777" w:rsidR="00763C11" w:rsidRPr="00A0007F" w:rsidRDefault="00763C11" w:rsidP="00FC20BA">
            <w:pPr>
              <w:rPr>
                <w:rFonts w:cstheme="minorHAnsi"/>
                <w:bCs/>
                <w:sz w:val="21"/>
                <w:szCs w:val="21"/>
              </w:rPr>
            </w:pPr>
          </w:p>
        </w:tc>
        <w:tc>
          <w:tcPr>
            <w:tcW w:w="1634" w:type="dxa"/>
          </w:tcPr>
          <w:p w14:paraId="76A919B1" w14:textId="77777777" w:rsidR="00763C11" w:rsidRPr="00991A38" w:rsidRDefault="00763C11" w:rsidP="00FC20BA">
            <w:pPr>
              <w:rPr>
                <w:rFonts w:cstheme="minorHAnsi"/>
                <w:bCs/>
                <w:sz w:val="21"/>
                <w:szCs w:val="21"/>
              </w:rPr>
            </w:pPr>
            <w:r w:rsidRPr="00991A38">
              <w:rPr>
                <w:rFonts w:cstheme="minorHAnsi"/>
                <w:bCs/>
                <w:sz w:val="21"/>
                <w:szCs w:val="21"/>
              </w:rPr>
              <w:t>Signature &amp; Company Chop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504B80FA" w14:textId="77777777" w:rsidR="00763C11" w:rsidRPr="00991A38" w:rsidRDefault="00763C11" w:rsidP="00FC20BA">
            <w:pPr>
              <w:rPr>
                <w:rFonts w:cstheme="minorHAnsi"/>
                <w:b/>
                <w:sz w:val="21"/>
                <w:szCs w:val="21"/>
              </w:rPr>
            </w:pPr>
          </w:p>
          <w:p w14:paraId="7B9FE363" w14:textId="77777777" w:rsidR="00763C11" w:rsidRPr="00991A38" w:rsidRDefault="00763C11" w:rsidP="00FC20BA">
            <w:pPr>
              <w:rPr>
                <w:rFonts w:cstheme="minorHAnsi"/>
                <w:b/>
                <w:sz w:val="21"/>
                <w:szCs w:val="21"/>
              </w:rPr>
            </w:pPr>
          </w:p>
          <w:p w14:paraId="3FE354BC" w14:textId="77777777" w:rsidR="00763C11" w:rsidRPr="00991A38" w:rsidRDefault="00763C11" w:rsidP="00FC20BA">
            <w:pPr>
              <w:rPr>
                <w:rFonts w:cstheme="minorHAnsi"/>
                <w:b/>
                <w:sz w:val="21"/>
                <w:szCs w:val="21"/>
              </w:rPr>
            </w:pPr>
          </w:p>
          <w:p w14:paraId="0F368F3C" w14:textId="77777777" w:rsidR="00763C11" w:rsidRPr="00991A38" w:rsidRDefault="00763C11" w:rsidP="00FC20BA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  <w:tr w:rsidR="00763C11" w:rsidRPr="00763C11" w14:paraId="5215002A" w14:textId="77777777" w:rsidTr="00A0007F">
        <w:trPr>
          <w:trHeight w:val="312"/>
        </w:trPr>
        <w:tc>
          <w:tcPr>
            <w:tcW w:w="1526" w:type="dxa"/>
          </w:tcPr>
          <w:p w14:paraId="1573F9EC" w14:textId="77777777" w:rsidR="00763C11" w:rsidRPr="00A0007F" w:rsidRDefault="00763C11" w:rsidP="00763C11">
            <w:pPr>
              <w:rPr>
                <w:rFonts w:cstheme="minorHAnsi"/>
                <w:bCs/>
                <w:sz w:val="21"/>
                <w:szCs w:val="21"/>
              </w:rPr>
            </w:pPr>
            <w:r w:rsidRPr="00A0007F">
              <w:rPr>
                <w:rFonts w:cstheme="minorHAnsi"/>
                <w:bCs/>
                <w:sz w:val="21"/>
                <w:szCs w:val="21"/>
              </w:rPr>
              <w:t>Name:</w:t>
            </w:r>
          </w:p>
        </w:tc>
        <w:sdt>
          <w:sdtPr>
            <w:rPr>
              <w:rFonts w:cstheme="minorHAnsi"/>
              <w:bCs/>
              <w:sz w:val="21"/>
              <w:szCs w:val="21"/>
            </w:rPr>
            <w:alias w:val="Manager"/>
            <w:tag w:val=""/>
            <w:id w:val="1893618627"/>
            <w:placeholder>
              <w:docPart w:val="FAFE97F0793E4E6080245A04227E14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tc>
              <w:tcPr>
                <w:tcW w:w="290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1D479413" w14:textId="146E2B07" w:rsidR="00763C11" w:rsidRPr="00A0007F" w:rsidRDefault="009236E7" w:rsidP="00763C11">
                <w:pPr>
                  <w:rPr>
                    <w:rFonts w:cstheme="minorHAnsi"/>
                    <w:bCs/>
                    <w:sz w:val="21"/>
                    <w:szCs w:val="21"/>
                  </w:rPr>
                </w:pPr>
                <w:proofErr w:type="spellStart"/>
                <w:r>
                  <w:rPr>
                    <w:rFonts w:cstheme="minorHAnsi"/>
                    <w:bCs/>
                    <w:sz w:val="21"/>
                    <w:szCs w:val="21"/>
                  </w:rPr>
                  <w:t>pmName</w:t>
                </w:r>
                <w:proofErr w:type="spellEnd"/>
              </w:p>
            </w:tc>
          </w:sdtContent>
        </w:sdt>
        <w:tc>
          <w:tcPr>
            <w:tcW w:w="1634" w:type="dxa"/>
          </w:tcPr>
          <w:p w14:paraId="5E085F5D" w14:textId="77777777" w:rsidR="00763C11" w:rsidRPr="00991A38" w:rsidRDefault="00763C11" w:rsidP="00763C11">
            <w:pPr>
              <w:rPr>
                <w:rFonts w:cstheme="minorHAnsi"/>
                <w:b/>
                <w:sz w:val="21"/>
                <w:szCs w:val="21"/>
              </w:rPr>
            </w:pPr>
            <w:r w:rsidRPr="00991A38">
              <w:rPr>
                <w:rFonts w:cstheme="minorHAnsi"/>
                <w:sz w:val="21"/>
                <w:szCs w:val="21"/>
              </w:rPr>
              <w:t>Name:</w:t>
            </w:r>
          </w:p>
        </w:tc>
        <w:tc>
          <w:tcPr>
            <w:tcW w:w="2794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(Ryan LEE )</w:t>
            </w:r>
          </w:p>
        </w:tc>
      </w:tr>
      <w:tr w:rsidR="00991A38" w:rsidRPr="00763C11" w14:paraId="73AFFB3B" w14:textId="77777777" w:rsidTr="00A0007F">
        <w:tc>
          <w:tcPr>
            <w:tcW w:w="1526" w:type="dxa"/>
          </w:tcPr>
          <w:p w14:paraId="0AB43E0E" w14:textId="77777777" w:rsidR="00991A38" w:rsidRPr="00991A38" w:rsidRDefault="00991A38" w:rsidP="00763C11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902" w:type="dxa"/>
            <w:tcBorders>
              <w:top w:val="single" w:sz="4" w:space="0" w:color="auto"/>
            </w:tcBorders>
          </w:tcPr>
          <w:p w14:paraId="3FBD4DB1" w14:textId="77777777" w:rsidR="00991A38" w:rsidRPr="00991A38" w:rsidRDefault="00991A38" w:rsidP="00763C11">
            <w:pPr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1634" w:type="dxa"/>
          </w:tcPr>
          <w:p w14:paraId="5C5A5864" w14:textId="77777777" w:rsidR="00991A38" w:rsidRPr="00991A38" w:rsidRDefault="00991A38" w:rsidP="00763C11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794" w:type="dxa"/>
            <w:tcBorders>
              <w:top w:val="single" w:sz="4" w:space="0" w:color="auto"/>
            </w:tcBorders>
          </w:tcPr>
          <w:p w14:paraId="10FDCD0C" w14:textId="77777777" w:rsidR="00991A38" w:rsidRPr="00991A38" w:rsidRDefault="00991A38" w:rsidP="00991A3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91A38">
              <w:rPr>
                <w:sz w:val="20"/>
                <w:szCs w:val="20"/>
              </w:rPr>
              <w:t>IN BLOCK LETTERS</w:t>
            </w:r>
          </w:p>
        </w:tc>
      </w:tr>
      <w:tr w:rsidR="00763C11" w:rsidRPr="00763C11" w14:paraId="3CD77889" w14:textId="77777777" w:rsidTr="00A0007F">
        <w:tc>
          <w:tcPr>
            <w:tcW w:w="1526" w:type="dxa"/>
          </w:tcPr>
          <w:p w14:paraId="4145F747" w14:textId="77777777" w:rsidR="00763C11" w:rsidRPr="00991A38" w:rsidRDefault="00763C11" w:rsidP="00763C11">
            <w:pPr>
              <w:rPr>
                <w:rFonts w:cstheme="minorHAnsi"/>
                <w:b/>
                <w:sz w:val="21"/>
                <w:szCs w:val="21"/>
              </w:rPr>
            </w:pPr>
            <w:r w:rsidRPr="00991A38">
              <w:rPr>
                <w:rFonts w:cstheme="minorHAnsi"/>
                <w:sz w:val="21"/>
                <w:szCs w:val="21"/>
              </w:rPr>
              <w:t>Tel Contact:</w:t>
            </w:r>
          </w:p>
        </w:tc>
        <w:tc>
          <w:tcPr>
            <w:tcW w:w="2902" w:type="dxa"/>
            <w:tcBorders>
              <w:bottom w:val="single" w:sz="4" w:space="0" w:color="auto"/>
            </w:tcBorders>
          </w:tcPr>
          <w:p w14:paraId="342C278D" w14:textId="70145315" w:rsidR="00763C11" w:rsidRPr="00991A38" w:rsidRDefault="001D2F9D" w:rsidP="00763C11">
            <w:pPr>
              <w:rPr>
                <w:rFonts w:cstheme="minorHAnsi"/>
                <w:bCs/>
                <w:sz w:val="21"/>
                <w:szCs w:val="21"/>
              </w:rPr>
            </w:pPr>
            <w:r>
              <w:rPr>
                <w:rFonts w:cstheme="minorHAnsi"/>
                <w:bCs/>
                <w:sz w:val="21"/>
                <w:szCs w:val="21"/>
              </w:rPr>
              <w:t>{{</w:t>
            </w:r>
            <w:proofErr w:type="spellStart"/>
            <w:r>
              <w:rPr>
                <w:rFonts w:cstheme="minorHAnsi"/>
                <w:bCs/>
                <w:sz w:val="21"/>
                <w:szCs w:val="21"/>
              </w:rPr>
              <w:t>PhoneNumber</w:t>
            </w:r>
            <w:proofErr w:type="spellEnd"/>
            <w:r>
              <w:rPr>
                <w:rFonts w:cstheme="minorHAnsi"/>
                <w:bCs/>
                <w:sz w:val="21"/>
                <w:szCs w:val="21"/>
              </w:rPr>
              <w:t>}}</w:t>
            </w:r>
          </w:p>
        </w:tc>
        <w:tc>
          <w:tcPr>
            <w:tcW w:w="1634" w:type="dxa"/>
          </w:tcPr>
          <w:p w14:paraId="1CF60E03" w14:textId="77777777" w:rsidR="00763C11" w:rsidRPr="00991A38" w:rsidRDefault="00763C11" w:rsidP="00763C11">
            <w:pPr>
              <w:rPr>
                <w:rFonts w:cstheme="minorHAnsi"/>
                <w:b/>
                <w:sz w:val="21"/>
                <w:szCs w:val="21"/>
              </w:rPr>
            </w:pPr>
            <w:r w:rsidRPr="00991A38">
              <w:rPr>
                <w:rFonts w:cstheme="minorHAnsi"/>
                <w:sz w:val="21"/>
                <w:szCs w:val="21"/>
              </w:rPr>
              <w:t>Tel Contact: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26844F00" w14:textId="486A3A4C" w:rsidR="00763C11" w:rsidRPr="00991A38" w:rsidRDefault="00763C11" w:rsidP="00763C11">
            <w:pPr>
              <w:rPr>
                <w:rFonts w:cstheme="minorHAnsi"/>
                <w:b/>
                <w:sz w:val="21"/>
                <w:szCs w:val="21"/>
              </w:rPr>
            </w:pPr>
            <w:r w:rsidRPr="00991A38">
              <w:rPr>
                <w:rFonts w:cstheme="minorHAnsi"/>
                <w:bCs/>
                <w:sz w:val="21"/>
                <w:szCs w:val="21"/>
              </w:rPr>
              <w:t>(+65)</w:t>
            </w:r>
            <w:r w:rsidR="00472CF3">
              <w:rPr>
                <w:rFonts w:cstheme="minorHAnsi"/>
                <w:bCs/>
                <w:sz w:val="21"/>
                <w:szCs w:val="21"/>
              </w:rPr>
              <w:t xml:space="preserve"> </w:t>
            </w:r>
          </w:p>
        </w:tc>
      </w:tr>
      <w:tr w:rsidR="00763C11" w:rsidRPr="00763C11" w14:paraId="29386867" w14:textId="77777777" w:rsidTr="00A0007F">
        <w:tc>
          <w:tcPr>
            <w:tcW w:w="1526" w:type="dxa"/>
          </w:tcPr>
          <w:p w14:paraId="3137E8D3" w14:textId="77777777" w:rsidR="00763C11" w:rsidRPr="00991A38" w:rsidRDefault="00763C11" w:rsidP="00763C11">
            <w:pPr>
              <w:rPr>
                <w:rFonts w:cstheme="minorHAnsi"/>
                <w:b/>
                <w:sz w:val="21"/>
                <w:szCs w:val="21"/>
              </w:rPr>
            </w:pPr>
            <w:r w:rsidRPr="00991A38">
              <w:rPr>
                <w:rFonts w:cstheme="minorHAnsi"/>
                <w:sz w:val="21"/>
                <w:szCs w:val="21"/>
              </w:rPr>
              <w:t>Date:</w:t>
            </w:r>
          </w:p>
        </w:tc>
        <w:sdt>
          <w:sdtPr>
            <w:rPr>
              <w:rFonts w:cstheme="minorHAnsi"/>
              <w:bCs/>
              <w:sz w:val="21"/>
              <w:szCs w:val="21"/>
            </w:rPr>
            <w:alias w:val="Publish Date"/>
            <w:tag w:val=""/>
            <w:id w:val="2103366872"/>
            <w:placeholder>
              <w:docPart w:val="91EC89E84DEA4AC095A01D2DBCDB6804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 MMMM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90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14:paraId="48EBC450" w14:textId="088FEEE0" w:rsidR="00763C11" w:rsidRPr="000C4DE4" w:rsidRDefault="007D1A7E" w:rsidP="00763C11">
                <w:pPr>
                  <w:rPr>
                    <w:rFonts w:cstheme="minorHAnsi"/>
                    <w:bCs/>
                    <w:sz w:val="21"/>
                    <w:szCs w:val="21"/>
                  </w:rPr>
                </w:pPr>
                <w:r>
                  <w:rPr>
                    <w:rFonts w:cstheme="minorHAnsi"/>
                    <w:bCs/>
                    <w:sz w:val="21"/>
                    <w:szCs w:val="21"/>
                  </w:rPr>
                  <w:t>DD/MM/YYYY</w:t>
                </w:r>
              </w:p>
            </w:tc>
          </w:sdtContent>
        </w:sdt>
        <w:tc>
          <w:tcPr>
            <w:tcW w:w="1634" w:type="dxa"/>
          </w:tcPr>
          <w:p w14:paraId="17D70CDA" w14:textId="77777777" w:rsidR="00763C11" w:rsidRPr="00991A38" w:rsidRDefault="00763C11" w:rsidP="00763C11">
            <w:pPr>
              <w:rPr>
                <w:rFonts w:cstheme="minorHAnsi"/>
                <w:b/>
                <w:sz w:val="21"/>
                <w:szCs w:val="21"/>
              </w:rPr>
            </w:pPr>
            <w:r w:rsidRPr="00991A38">
              <w:rPr>
                <w:rFonts w:cstheme="minorHAnsi"/>
                <w:sz w:val="21"/>
                <w:szCs w:val="21"/>
              </w:rPr>
              <w:t>Date:</w:t>
            </w:r>
          </w:p>
        </w:tc>
        <w:tc>
          <w:tcPr>
            <w:tcW w:w="2794" w:type="dxa"/>
            <w:tcBorders>
              <w:top w:val="single" w:sz="4" w:space="0" w:color="auto"/>
              <w:bottom w:val="single" w:sz="4" w:space="0" w:color="auto"/>
            </w:tcBorders>
          </w:tcPr>
          <w:p w14:paraId="3014CE3B" w14:textId="77777777" w:rsidR="00763C11" w:rsidRPr="00991A38" w:rsidRDefault="00763C11" w:rsidP="00763C11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  <w:tr w:rsidR="00A725C8" w:rsidRPr="00763C11" w14:paraId="2B4F553F" w14:textId="77777777" w:rsidTr="00A0007F">
        <w:tc>
          <w:tcPr>
            <w:tcW w:w="1526" w:type="dxa"/>
          </w:tcPr>
          <w:p w14:paraId="740A0F62" w14:textId="77777777" w:rsidR="00A725C8" w:rsidRPr="00991A38" w:rsidRDefault="00A725C8" w:rsidP="00763C11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902" w:type="dxa"/>
            <w:tcBorders>
              <w:top w:val="single" w:sz="4" w:space="0" w:color="auto"/>
              <w:bottom w:val="single" w:sz="4" w:space="0" w:color="auto"/>
            </w:tcBorders>
          </w:tcPr>
          <w:p w14:paraId="40FD05E2" w14:textId="77777777" w:rsidR="00A725C8" w:rsidRPr="00991A38" w:rsidRDefault="00A725C8" w:rsidP="000D320D">
            <w:pPr>
              <w:ind w:right="420"/>
              <w:rPr>
                <w:rFonts w:cstheme="minorHAnsi"/>
                <w:b/>
                <w:sz w:val="21"/>
                <w:szCs w:val="21"/>
              </w:rPr>
            </w:pPr>
          </w:p>
        </w:tc>
        <w:tc>
          <w:tcPr>
            <w:tcW w:w="1634" w:type="dxa"/>
          </w:tcPr>
          <w:p w14:paraId="45D77C81" w14:textId="77777777" w:rsidR="00A725C8" w:rsidRPr="00991A38" w:rsidRDefault="00A725C8" w:rsidP="00763C11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794" w:type="dxa"/>
            <w:tcBorders>
              <w:top w:val="single" w:sz="4" w:space="0" w:color="auto"/>
              <w:bottom w:val="single" w:sz="4" w:space="0" w:color="auto"/>
            </w:tcBorders>
          </w:tcPr>
          <w:p w14:paraId="76D02CB0" w14:textId="77777777" w:rsidR="00A725C8" w:rsidRPr="00991A38" w:rsidRDefault="00A725C8" w:rsidP="00763C11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1D862EBA" w14:textId="77777777" w:rsidR="00FC20BA" w:rsidRDefault="00FC20BA" w:rsidP="00FC20BA">
      <w:pPr>
        <w:spacing w:after="0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91A38" w:rsidRPr="00991A38" w14:paraId="0F3BBF8B" w14:textId="77777777" w:rsidTr="00991A38">
        <w:tc>
          <w:tcPr>
            <w:tcW w:w="8856" w:type="dxa"/>
          </w:tcPr>
          <w:p w14:paraId="3FBB4B12" w14:textId="77777777" w:rsidR="00991A38" w:rsidRPr="00991A38" w:rsidRDefault="00991A38" w:rsidP="00FC20BA">
            <w:pPr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</w:tr>
    </w:tbl>
    <w:p w14:paraId="022FEE59" w14:textId="77777777" w:rsidR="00991A38" w:rsidRPr="00991A38" w:rsidRDefault="00991A38" w:rsidP="00FC20BA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991A38">
        <w:rPr>
          <w:rFonts w:ascii="Arial" w:eastAsia="SimSun" w:hAnsi="Arial" w:cs="Times New Roman" w:hint="eastAsia"/>
          <w:b/>
          <w:color w:val="000000"/>
          <w:sz w:val="18"/>
          <w:szCs w:val="18"/>
          <w:u w:val="single"/>
        </w:rPr>
        <w:t>*NOTES:</w:t>
      </w:r>
    </w:p>
    <w:p w14:paraId="03D77E50" w14:textId="77777777" w:rsidR="00991A38" w:rsidRPr="00991A38" w:rsidRDefault="00991A38" w:rsidP="00991A38">
      <w:pPr>
        <w:pStyle w:val="ListParagraph"/>
        <w:numPr>
          <w:ilvl w:val="0"/>
          <w:numId w:val="1"/>
        </w:numPr>
        <w:tabs>
          <w:tab w:val="left" w:pos="567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991A38">
        <w:rPr>
          <w:rFonts w:ascii="Arial" w:eastAsia="Dialog" w:hAnsi="Arial" w:cs="Arial"/>
          <w:sz w:val="18"/>
          <w:szCs w:val="18"/>
        </w:rPr>
        <w:t xml:space="preserve">Please return this </w:t>
      </w:r>
      <w:r w:rsidR="0099073C">
        <w:rPr>
          <w:rFonts w:ascii="Arial" w:eastAsia="Dialog" w:hAnsi="Arial" w:cs="Arial"/>
          <w:sz w:val="18"/>
          <w:szCs w:val="18"/>
        </w:rPr>
        <w:t>form</w:t>
      </w:r>
      <w:r w:rsidRPr="00991A38">
        <w:rPr>
          <w:rFonts w:ascii="Arial" w:eastAsia="Dialog" w:hAnsi="Arial" w:cs="Arial"/>
          <w:sz w:val="18"/>
          <w:szCs w:val="18"/>
        </w:rPr>
        <w:t xml:space="preserve"> with </w:t>
      </w:r>
      <w:proofErr w:type="gramStart"/>
      <w:r w:rsidRPr="00991A38">
        <w:rPr>
          <w:rFonts w:ascii="Arial" w:eastAsia="Dialog" w:hAnsi="Arial" w:cs="Arial"/>
          <w:sz w:val="18"/>
          <w:szCs w:val="18"/>
        </w:rPr>
        <w:t>signature</w:t>
      </w:r>
      <w:proofErr w:type="gramEnd"/>
      <w:r w:rsidRPr="00991A38">
        <w:rPr>
          <w:rFonts w:ascii="Arial" w:eastAsia="Dialog" w:hAnsi="Arial" w:cs="Arial"/>
          <w:sz w:val="18"/>
          <w:szCs w:val="18"/>
        </w:rPr>
        <w:t xml:space="preserve"> &amp; company stamp immediately. Acknowledgement will be sent upon receipt of your signed form.</w:t>
      </w:r>
    </w:p>
    <w:p w14:paraId="7D157C75" w14:textId="77777777" w:rsidR="00991A38" w:rsidRPr="00991A38" w:rsidRDefault="00991A38" w:rsidP="00991A38">
      <w:pPr>
        <w:pStyle w:val="ListParagraph"/>
        <w:numPr>
          <w:ilvl w:val="0"/>
          <w:numId w:val="1"/>
        </w:numPr>
        <w:tabs>
          <w:tab w:val="left" w:pos="567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991A38">
        <w:rPr>
          <w:rFonts w:ascii="Arial" w:hAnsi="Arial" w:cs="Arial"/>
          <w:sz w:val="18"/>
          <w:szCs w:val="18"/>
        </w:rPr>
        <w:t>Please check and verify the quality and quantities for items delivered before acknowledgement. You may indicate any remarks if needed.</w:t>
      </w:r>
    </w:p>
    <w:p w14:paraId="3C548A95" w14:textId="77777777" w:rsidR="00991A38" w:rsidRPr="00991A38" w:rsidRDefault="00991A38" w:rsidP="00991A38">
      <w:pPr>
        <w:tabs>
          <w:tab w:val="left" w:pos="5670"/>
        </w:tabs>
        <w:spacing w:after="0"/>
        <w:rPr>
          <w:rFonts w:ascii="Arial" w:hAnsi="Arial" w:cs="Arial"/>
          <w:sz w:val="18"/>
          <w:szCs w:val="18"/>
        </w:rPr>
      </w:pPr>
    </w:p>
    <w:p w14:paraId="12554B07" w14:textId="77777777" w:rsidR="00991A38" w:rsidRPr="00991A38" w:rsidRDefault="00991A38" w:rsidP="00991A38">
      <w:pPr>
        <w:tabs>
          <w:tab w:val="left" w:pos="5670"/>
        </w:tabs>
        <w:spacing w:after="0"/>
        <w:rPr>
          <w:rFonts w:ascii="Arial" w:hAnsi="Arial" w:cs="Arial"/>
          <w:b/>
          <w:sz w:val="18"/>
          <w:szCs w:val="18"/>
        </w:rPr>
      </w:pPr>
      <w:r w:rsidRPr="00991A38">
        <w:rPr>
          <w:rFonts w:ascii="Arial" w:hAnsi="Arial" w:cs="Arial"/>
          <w:b/>
          <w:sz w:val="18"/>
          <w:szCs w:val="18"/>
        </w:rPr>
        <w:t>Terms &amp; Conditions:</w:t>
      </w:r>
    </w:p>
    <w:p w14:paraId="6D2BF74C" w14:textId="77777777" w:rsidR="00991A38" w:rsidRDefault="00991A38" w:rsidP="00991A38">
      <w:pPr>
        <w:tabs>
          <w:tab w:val="left" w:pos="5670"/>
        </w:tabs>
        <w:spacing w:after="0" w:line="240" w:lineRule="auto"/>
        <w:rPr>
          <w:rFonts w:ascii="Arial" w:eastAsia="Dialog" w:hAnsi="Arial" w:cs="Arial"/>
          <w:bCs/>
          <w:sz w:val="18"/>
          <w:szCs w:val="18"/>
        </w:rPr>
      </w:pPr>
      <w:r w:rsidRPr="00991A38">
        <w:rPr>
          <w:rFonts w:ascii="Arial" w:eastAsia="Dialog" w:hAnsi="Arial" w:cs="Arial"/>
          <w:bCs/>
          <w:sz w:val="18"/>
          <w:szCs w:val="18"/>
        </w:rPr>
        <w:t xml:space="preserve">All goods provided pursuant to this </w:t>
      </w:r>
      <w:r w:rsidR="0099073C">
        <w:rPr>
          <w:rFonts w:ascii="Arial" w:eastAsia="Dialog" w:hAnsi="Arial" w:cs="Arial"/>
          <w:bCs/>
          <w:sz w:val="18"/>
          <w:szCs w:val="18"/>
        </w:rPr>
        <w:t>form</w:t>
      </w:r>
      <w:r w:rsidRPr="00991A38">
        <w:rPr>
          <w:rFonts w:ascii="Arial" w:eastAsia="Dialog" w:hAnsi="Arial" w:cs="Arial"/>
          <w:bCs/>
          <w:sz w:val="18"/>
          <w:szCs w:val="18"/>
        </w:rPr>
        <w:t xml:space="preserve"> are subject to the General Terms and Conditions for ICT Services.</w:t>
      </w:r>
    </w:p>
    <w:p w14:paraId="4ABB21CF" w14:textId="77777777" w:rsidR="00A0007F" w:rsidRDefault="00A0007F" w:rsidP="00991A38">
      <w:pPr>
        <w:tabs>
          <w:tab w:val="left" w:pos="5670"/>
        </w:tabs>
        <w:spacing w:after="0" w:line="240" w:lineRule="auto"/>
        <w:rPr>
          <w:rFonts w:ascii="Arial" w:eastAsia="Dialog" w:hAnsi="Arial" w:cs="Arial"/>
          <w:bCs/>
          <w:sz w:val="18"/>
          <w:szCs w:val="18"/>
        </w:rPr>
      </w:pPr>
    </w:p>
    <w:p w14:paraId="080CDE24" w14:textId="77777777" w:rsidR="00A0007F" w:rsidRDefault="00A0007F" w:rsidP="00991A38">
      <w:pPr>
        <w:tabs>
          <w:tab w:val="left" w:pos="5670"/>
        </w:tabs>
        <w:spacing w:after="0" w:line="240" w:lineRule="auto"/>
        <w:rPr>
          <w:rFonts w:ascii="Arial" w:eastAsia="Dialog" w:hAnsi="Arial" w:cs="Arial"/>
          <w:bCs/>
          <w:sz w:val="18"/>
          <w:szCs w:val="18"/>
        </w:rPr>
      </w:pPr>
    </w:p>
    <w:p w14:paraId="70B2B9AE" w14:textId="77777777" w:rsidR="00991A38" w:rsidRDefault="00991A38" w:rsidP="00991A38">
      <w:pPr>
        <w:tabs>
          <w:tab w:val="left" w:pos="5670"/>
        </w:tabs>
        <w:spacing w:after="0" w:line="240" w:lineRule="auto"/>
        <w:rPr>
          <w:rFonts w:ascii="Arial" w:eastAsia="Dialog" w:hAnsi="Arial" w:cs="Arial"/>
          <w:bCs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91A38" w14:paraId="3AEC1D8C" w14:textId="77777777" w:rsidTr="00991A38">
        <w:tc>
          <w:tcPr>
            <w:tcW w:w="8856" w:type="dxa"/>
          </w:tcPr>
          <w:p w14:paraId="138A47AB" w14:textId="77777777" w:rsidR="00991A38" w:rsidRDefault="00991A38" w:rsidP="00991A38">
            <w:pPr>
              <w:tabs>
                <w:tab w:val="left" w:pos="5670"/>
              </w:tabs>
              <w:rPr>
                <w:rFonts w:ascii="Arial" w:eastAsia="Dialog" w:hAnsi="Arial" w:cs="Arial"/>
                <w:bCs/>
                <w:sz w:val="18"/>
                <w:szCs w:val="18"/>
              </w:rPr>
            </w:pPr>
          </w:p>
        </w:tc>
      </w:tr>
    </w:tbl>
    <w:p w14:paraId="0F366711" w14:textId="77777777" w:rsidR="000D320D" w:rsidRDefault="000D320D">
      <w:pPr>
        <w:rPr>
          <w:rFonts w:ascii="Arial" w:hAnsi="Arial" w:cs="Arial"/>
          <w:sz w:val="18"/>
        </w:rPr>
      </w:pPr>
    </w:p>
    <w:p w14:paraId="351CBD89" w14:textId="77777777" w:rsidR="00991A38" w:rsidRPr="00991A38" w:rsidRDefault="00991A38" w:rsidP="00991A38">
      <w:pPr>
        <w:spacing w:after="0"/>
        <w:rPr>
          <w:rFonts w:ascii="Arial" w:eastAsia="PMingLiU" w:hAnsi="Arial" w:cs="Arial"/>
          <w:sz w:val="20"/>
          <w:lang w:eastAsia="zh-TW"/>
        </w:rPr>
      </w:pPr>
      <w:r w:rsidRPr="00991A38">
        <w:rPr>
          <w:rFonts w:ascii="Arial" w:hAnsi="Arial" w:cs="Arial"/>
          <w:sz w:val="18"/>
        </w:rPr>
        <w:t>Customer satisfaction evaluation</w:t>
      </w:r>
      <w:r w:rsidRPr="00991A38">
        <w:rPr>
          <w:rFonts w:ascii="Arial" w:eastAsia="PMingLiU" w:hAnsi="Arial" w:cs="Arial"/>
          <w:sz w:val="20"/>
          <w:lang w:eastAsia="zh-TW"/>
        </w:rPr>
        <w:t xml:space="preserve"> </w:t>
      </w:r>
    </w:p>
    <w:p w14:paraId="2A9FF9C0" w14:textId="77777777" w:rsidR="00991A38" w:rsidRPr="00261B47" w:rsidRDefault="00991A38" w:rsidP="00991A38">
      <w:pPr>
        <w:spacing w:after="0"/>
        <w:rPr>
          <w:rFonts w:ascii="Arial" w:hAnsi="Arial" w:cs="Arial"/>
          <w:sz w:val="18"/>
          <w:lang w:val="en-SG"/>
        </w:rPr>
      </w:pPr>
      <w:r w:rsidRPr="00991A38">
        <w:rPr>
          <w:rFonts w:ascii="Arial" w:hAnsi="Arial" w:cs="Arial"/>
          <w:sz w:val="18"/>
        </w:rPr>
        <w:lastRenderedPageBreak/>
        <w:t>(If not selected, it will default to "satisfied</w:t>
      </w:r>
      <w:r>
        <w:rPr>
          <w:rFonts w:ascii="Arial" w:hAnsi="Arial" w:cs="Arial"/>
          <w:sz w:val="18"/>
        </w:rPr>
        <w:t>”</w:t>
      </w:r>
      <w:r w:rsidR="00261B47">
        <w:rPr>
          <w:rFonts w:ascii="Arial" w:hAnsi="Arial" w:cs="Arial"/>
          <w:sz w:val="20"/>
          <w:lang w:val="en-SG" w:eastAsia="zh-TW"/>
        </w:rPr>
        <w:t>)</w:t>
      </w:r>
    </w:p>
    <w:p w14:paraId="563D1171" w14:textId="77777777" w:rsidR="00991A38" w:rsidRPr="00991A38" w:rsidRDefault="00991A38" w:rsidP="00991A38">
      <w:pPr>
        <w:spacing w:after="0"/>
        <w:rPr>
          <w:rFonts w:ascii="Arial" w:hAnsi="Arial" w:cs="Arial"/>
          <w:lang w:eastAsia="zh-TW"/>
        </w:rPr>
      </w:pPr>
    </w:p>
    <w:p w14:paraId="7FD2FBF5" w14:textId="77777777" w:rsidR="00991A38" w:rsidRPr="00991A38" w:rsidRDefault="00991A38" w:rsidP="00991A38">
      <w:pPr>
        <w:spacing w:after="0"/>
        <w:rPr>
          <w:rFonts w:ascii="Arial" w:eastAsia="PMingLiU" w:hAnsi="Arial" w:cs="Arial"/>
          <w:szCs w:val="24"/>
        </w:rPr>
      </w:pPr>
      <w:r w:rsidRPr="00991A38">
        <w:rPr>
          <w:rFonts w:ascii="Arial" w:hAnsi="Arial" w:cs="Arial"/>
          <w:sz w:val="18"/>
        </w:rPr>
        <w:t xml:space="preserve">Are you satisfied with this delivery: </w:t>
      </w:r>
    </w:p>
    <w:p w14:paraId="5C18D306" w14:textId="77777777" w:rsidR="00991A38" w:rsidRPr="00991A38" w:rsidRDefault="00991A38" w:rsidP="00991A38">
      <w:pPr>
        <w:spacing w:after="0"/>
        <w:rPr>
          <w:rFonts w:ascii="Arial" w:eastAsia="PMingLiU" w:hAnsi="Arial" w:cs="Arial"/>
          <w:sz w:val="18"/>
          <w:lang w:eastAsia="zh-TW"/>
        </w:rPr>
      </w:pPr>
      <w:r w:rsidRPr="00991A38">
        <w:rPr>
          <w:rFonts w:ascii="Segoe UI Symbol" w:eastAsia="MS Gothic" w:hAnsi="Segoe UI Symbol" w:cs="Segoe UI Symbol"/>
          <w:sz w:val="18"/>
          <w:lang w:eastAsia="zh-TW"/>
        </w:rPr>
        <w:t>☐</w:t>
      </w:r>
      <w:r w:rsidRPr="00991A38">
        <w:rPr>
          <w:rFonts w:ascii="Arial" w:eastAsia="PMingLiU" w:hAnsi="Arial" w:cs="Arial"/>
          <w:sz w:val="18"/>
          <w:lang w:eastAsia="zh-TW"/>
        </w:rPr>
        <w:t xml:space="preserve"> Very Satisfied</w:t>
      </w:r>
      <w:r w:rsidR="00261B47" w:rsidRPr="00991A38">
        <w:rPr>
          <w:rFonts w:ascii="Segoe UI Symbol" w:eastAsia="MS Gothic" w:hAnsi="Segoe UI Symbol" w:cs="Segoe UI Symbol"/>
          <w:sz w:val="18"/>
          <w:lang w:eastAsia="zh-TW"/>
        </w:rPr>
        <w:t xml:space="preserve"> </w:t>
      </w:r>
      <w:r w:rsidR="00261B47">
        <w:rPr>
          <w:rFonts w:ascii="Segoe UI Symbol" w:eastAsia="MS Gothic" w:hAnsi="Segoe UI Symbol" w:cs="Segoe UI Symbol"/>
          <w:sz w:val="18"/>
          <w:lang w:eastAsia="zh-TW"/>
        </w:rPr>
        <w:t xml:space="preserve">    </w:t>
      </w:r>
      <w:r w:rsidRPr="00991A38">
        <w:rPr>
          <w:rFonts w:ascii="Segoe UI Symbol" w:eastAsia="MS Gothic" w:hAnsi="Segoe UI Symbol" w:cs="Segoe UI Symbol"/>
          <w:sz w:val="18"/>
          <w:lang w:eastAsia="zh-TW"/>
        </w:rPr>
        <w:t>☐</w:t>
      </w:r>
      <w:r w:rsidRPr="00991A38">
        <w:rPr>
          <w:rFonts w:ascii="Arial" w:eastAsia="PMingLiU" w:hAnsi="Arial" w:cs="Arial"/>
          <w:sz w:val="18"/>
          <w:lang w:eastAsia="zh-TW"/>
        </w:rPr>
        <w:t xml:space="preserve"> Satisfied</w:t>
      </w:r>
      <w:r w:rsidR="00261B47" w:rsidRPr="00991A38">
        <w:rPr>
          <w:rFonts w:ascii="Segoe UI Symbol" w:eastAsia="MS Gothic" w:hAnsi="Segoe UI Symbol" w:cs="Segoe UI Symbol"/>
          <w:sz w:val="18"/>
          <w:lang w:eastAsia="zh-TW"/>
        </w:rPr>
        <w:t xml:space="preserve"> </w:t>
      </w:r>
      <w:r w:rsidRPr="00991A38">
        <w:rPr>
          <w:rFonts w:ascii="Segoe UI Symbol" w:eastAsia="MS Gothic" w:hAnsi="Segoe UI Symbol" w:cs="Segoe UI Symbol"/>
          <w:sz w:val="18"/>
          <w:lang w:eastAsia="zh-TW"/>
        </w:rPr>
        <w:t>☐</w:t>
      </w:r>
      <w:r w:rsidRPr="00991A38">
        <w:rPr>
          <w:rFonts w:ascii="Arial" w:eastAsia="PMingLiU" w:hAnsi="Arial" w:cs="Arial"/>
          <w:sz w:val="18"/>
          <w:lang w:eastAsia="zh-TW"/>
        </w:rPr>
        <w:t xml:space="preserve"> Dissatisfied</w:t>
      </w:r>
      <w:r w:rsidR="00261B47" w:rsidRPr="00991A38">
        <w:rPr>
          <w:rFonts w:ascii="Segoe UI Symbol" w:eastAsia="MS Gothic" w:hAnsi="Segoe UI Symbol" w:cs="Segoe UI Symbol"/>
          <w:sz w:val="18"/>
          <w:lang w:eastAsia="zh-TW"/>
        </w:rPr>
        <w:t xml:space="preserve"> </w:t>
      </w:r>
      <w:r w:rsidRPr="00991A38">
        <w:rPr>
          <w:rFonts w:ascii="Segoe UI Symbol" w:eastAsia="MS Gothic" w:hAnsi="Segoe UI Symbol" w:cs="Segoe UI Symbol"/>
          <w:sz w:val="18"/>
          <w:lang w:eastAsia="zh-TW"/>
        </w:rPr>
        <w:t>☐</w:t>
      </w:r>
      <w:r w:rsidRPr="00991A38">
        <w:rPr>
          <w:rFonts w:ascii="Arial" w:eastAsia="PMingLiU" w:hAnsi="Arial" w:cs="Arial"/>
          <w:sz w:val="18"/>
          <w:lang w:eastAsia="zh-TW"/>
        </w:rPr>
        <w:t xml:space="preserve"> Very Dissatisfied</w:t>
      </w:r>
    </w:p>
    <w:p w14:paraId="3F64721C" w14:textId="77777777" w:rsidR="00991A38" w:rsidRPr="00991A38" w:rsidRDefault="00991A38" w:rsidP="00991A38">
      <w:pPr>
        <w:spacing w:after="0"/>
        <w:rPr>
          <w:rFonts w:ascii="Arial" w:eastAsia="PMingLiU" w:hAnsi="Arial" w:cs="Arial"/>
          <w:sz w:val="18"/>
          <w:lang w:eastAsia="zh-TW"/>
        </w:rPr>
      </w:pPr>
    </w:p>
    <w:p w14:paraId="0B7A695A" w14:textId="77777777" w:rsidR="00991A38" w:rsidRPr="00991A38" w:rsidRDefault="00991A38" w:rsidP="00991A38">
      <w:pPr>
        <w:spacing w:after="0"/>
        <w:outlineLvl w:val="0"/>
        <w:rPr>
          <w:rFonts w:ascii="Arial" w:hAnsi="Arial" w:cs="Arial"/>
          <w:sz w:val="18"/>
          <w:lang w:eastAsia="zh-TW"/>
        </w:rPr>
      </w:pPr>
      <w:r w:rsidRPr="00991A38">
        <w:rPr>
          <w:rFonts w:ascii="Arial" w:eastAsia="PMingLiU" w:hAnsi="Arial" w:cs="Arial"/>
          <w:sz w:val="18"/>
          <w:lang w:eastAsia="zh-TW"/>
        </w:rPr>
        <w:t>Reason for Dissatisfaction</w:t>
      </w:r>
      <w:r w:rsidRPr="00991A38">
        <w:rPr>
          <w:rFonts w:ascii="Arial" w:hAnsi="Arial" w:cs="Arial"/>
          <w:sz w:val="18"/>
          <w:lang w:eastAsia="zh-TW"/>
        </w:rPr>
        <w:t>：</w:t>
      </w:r>
      <w:r w:rsidRPr="00991A38">
        <w:rPr>
          <w:rFonts w:ascii="Arial" w:hAnsi="Arial" w:cs="Arial"/>
          <w:sz w:val="18"/>
          <w:lang w:eastAsia="zh-TW"/>
        </w:rPr>
        <w:t>__________________</w:t>
      </w:r>
    </w:p>
    <w:p w14:paraId="7228589D" w14:textId="77777777" w:rsidR="00991A38" w:rsidRPr="00991A38" w:rsidRDefault="00991A38" w:rsidP="00991A38">
      <w:pPr>
        <w:spacing w:after="0"/>
        <w:rPr>
          <w:rFonts w:ascii="Arial" w:eastAsia="PMingLiU" w:hAnsi="Arial" w:cs="Arial"/>
          <w:sz w:val="18"/>
          <w:lang w:eastAsia="zh-TW"/>
        </w:rPr>
      </w:pPr>
    </w:p>
    <w:p w14:paraId="10DC84B6" w14:textId="77777777" w:rsidR="00991A38" w:rsidRPr="00991A38" w:rsidRDefault="00991A38" w:rsidP="00991A38">
      <w:pPr>
        <w:spacing w:after="0"/>
        <w:outlineLvl w:val="0"/>
        <w:rPr>
          <w:rFonts w:ascii="Arial" w:hAnsi="Arial" w:cs="Arial"/>
          <w:sz w:val="18"/>
        </w:rPr>
      </w:pPr>
      <w:r w:rsidRPr="00991A38">
        <w:rPr>
          <w:rFonts w:ascii="Arial" w:hAnsi="Arial" w:cs="Arial"/>
          <w:sz w:val="18"/>
        </w:rPr>
        <w:t>Other comments:  __________________</w:t>
      </w:r>
    </w:p>
    <w:p w14:paraId="76DBEF63" w14:textId="77777777" w:rsidR="00991A38" w:rsidRPr="00991A38" w:rsidRDefault="00991A38" w:rsidP="00991A38">
      <w:pPr>
        <w:tabs>
          <w:tab w:val="left" w:pos="5670"/>
        </w:tabs>
        <w:spacing w:after="0" w:line="240" w:lineRule="auto"/>
        <w:rPr>
          <w:rFonts w:ascii="Arial" w:eastAsia="Dialog" w:hAnsi="Arial" w:cs="Arial"/>
          <w:bCs/>
          <w:sz w:val="18"/>
          <w:szCs w:val="18"/>
        </w:rPr>
      </w:pPr>
    </w:p>
    <w:p w14:paraId="6E7BAEC9" w14:textId="77777777" w:rsidR="00FC5BC5" w:rsidRDefault="00FC5BC5" w:rsidP="00991A38">
      <w:pPr>
        <w:spacing w:after="0"/>
        <w:rPr>
          <w:rFonts w:ascii="Times New Roman" w:hAnsi="Times New Roman" w:cs="Times New Roman"/>
          <w:b/>
          <w:sz w:val="32"/>
        </w:rPr>
      </w:pPr>
    </w:p>
    <w:sectPr w:rsidR="00FC5B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F8A42" w14:textId="77777777" w:rsidR="00B32C41" w:rsidRDefault="00B32C41">
      <w:pPr>
        <w:spacing w:after="0" w:line="240" w:lineRule="auto"/>
      </w:pPr>
      <w:r>
        <w:separator/>
      </w:r>
    </w:p>
  </w:endnote>
  <w:endnote w:type="continuationSeparator" w:id="0">
    <w:p w14:paraId="736A83FE" w14:textId="77777777" w:rsidR="00B32C41" w:rsidRDefault="00B3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ialog">
    <w:altName w:val="SimSun"/>
    <w:charset w:val="86"/>
    <w:family w:val="roman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F3A63" w14:textId="77777777" w:rsidR="00986D2A" w:rsidRDefault="00986D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825844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0D6287E6" w14:textId="77777777" w:rsidR="00DD04C1" w:rsidRDefault="00DD04C1" w:rsidP="00DD04C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7A0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7A0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042CE4" w14:textId="77777777" w:rsidR="00945514" w:rsidRPr="004355D6" w:rsidRDefault="00945514">
    <w:pPr>
      <w:pStyle w:val="Footer"/>
      <w:rPr>
        <w:lang w:val="en-SG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B2E30" w14:textId="77777777" w:rsidR="00986D2A" w:rsidRDefault="00986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E2E5F" w14:textId="77777777" w:rsidR="00B32C41" w:rsidRDefault="00B32C41">
      <w:pPr>
        <w:spacing w:after="0" w:line="240" w:lineRule="auto"/>
      </w:pPr>
      <w:r>
        <w:separator/>
      </w:r>
    </w:p>
  </w:footnote>
  <w:footnote w:type="continuationSeparator" w:id="0">
    <w:p w14:paraId="490856C4" w14:textId="77777777" w:rsidR="00B32C41" w:rsidRDefault="00B32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DB530" w14:textId="77777777" w:rsidR="00986D2A" w:rsidRDefault="00986D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710AF" w14:textId="22E85801" w:rsidR="00EA6BA4" w:rsidRPr="00F8442F" w:rsidRDefault="00986D2A" w:rsidP="00EA6BA4">
    <w:pPr>
      <w:spacing w:after="0" w:line="360" w:lineRule="exact"/>
      <w:ind w:firstLine="3402"/>
      <w:jc w:val="right"/>
      <w:rPr>
        <w:rFonts w:ascii="Arial" w:eastAsia="SimSun" w:hAnsi="Arial" w:cs="Arial"/>
        <w:b/>
        <w:bCs/>
        <w:sz w:val="20"/>
        <w:szCs w:val="20"/>
      </w:rPr>
    </w:pPr>
    <w:r>
      <w:rPr>
        <w:rFonts w:ascii="Arial" w:eastAsia="SimSun" w:hAnsi="Arial" w:cs="Arial"/>
        <w:b/>
        <w:bCs/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84D895" wp14:editId="10DD4F97">
              <wp:simplePos x="0" y="0"/>
              <wp:positionH relativeFrom="column">
                <wp:posOffset>-228393</wp:posOffset>
              </wp:positionH>
              <wp:positionV relativeFrom="paragraph">
                <wp:posOffset>156077</wp:posOffset>
              </wp:positionV>
              <wp:extent cx="1371600" cy="308344"/>
              <wp:effectExtent l="0" t="0" r="19050" b="15875"/>
              <wp:wrapNone/>
              <wp:docPr id="14657048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308344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6E315A" w14:textId="11F11043" w:rsidR="00986D2A" w:rsidRPr="00986D2A" w:rsidRDefault="00986D2A" w:rsidP="00986D2A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Company </w:t>
                          </w:r>
                          <w:r w:rsidRPr="00986D2A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684D8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8pt;margin-top:12.3pt;width:108pt;height:24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" fillcolor="white [3201]" strokecolor="#4f81bd [3204]" strokeweight="2pt">
              <v:textbox>
                <w:txbxContent>
                  <w:p w14:paraId="2E6E315A" w14:textId="11F11043" w:rsidR="00986D2A" w:rsidRPr="00986D2A" w:rsidRDefault="00986D2A" w:rsidP="00986D2A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Company </w:t>
                    </w:r>
                    <w:r w:rsidRPr="00986D2A">
                      <w:rPr>
                        <w:b/>
                        <w:bCs/>
                        <w:sz w:val="24"/>
                        <w:szCs w:val="24"/>
                      </w:rPr>
                      <w:t>Logo</w:t>
                    </w:r>
                  </w:p>
                </w:txbxContent>
              </v:textbox>
            </v:shape>
          </w:pict>
        </mc:Fallback>
      </mc:AlternateContent>
    </w:r>
    <w:r w:rsidR="00EA6BA4" w:rsidRPr="00F8442F">
      <w:rPr>
        <w:rFonts w:ascii="Arial" w:eastAsia="SimSun" w:hAnsi="Arial" w:cs="Arial"/>
        <w:b/>
        <w:bCs/>
        <w:color w:val="000000"/>
        <w:sz w:val="20"/>
        <w:szCs w:val="20"/>
      </w:rPr>
      <w:t xml:space="preserve">                    </w:t>
    </w:r>
    <w:r w:rsidR="00EA6BA4">
      <w:rPr>
        <w:rFonts w:ascii="Arial" w:eastAsia="SimSun" w:hAnsi="Arial" w:cs="Arial"/>
        <w:b/>
        <w:bCs/>
        <w:color w:val="000000"/>
        <w:sz w:val="20"/>
        <w:szCs w:val="20"/>
      </w:rPr>
      <w:t xml:space="preserve">                        </w:t>
    </w:r>
    <w:r w:rsidR="00EA6BA4" w:rsidRPr="00F8442F">
      <w:rPr>
        <w:rFonts w:ascii="Arial" w:eastAsia="SimSun" w:hAnsi="Arial" w:cs="Arial"/>
        <w:b/>
        <w:bCs/>
        <w:color w:val="000000"/>
        <w:sz w:val="20"/>
        <w:szCs w:val="20"/>
        <w:lang w:val="zh-CN"/>
      </w:rPr>
      <w:t>中国移动国际</w:t>
    </w:r>
    <w:r w:rsidR="00EA6BA4" w:rsidRPr="00F8442F">
      <w:rPr>
        <w:rFonts w:ascii="Arial" w:eastAsia="SimSun" w:hAnsi="Arial" w:cs="Arial"/>
        <w:b/>
        <w:bCs/>
        <w:color w:val="000000"/>
        <w:sz w:val="20"/>
        <w:szCs w:val="20"/>
      </w:rPr>
      <w:t>(</w:t>
    </w:r>
    <w:r w:rsidR="00EA6BA4" w:rsidRPr="00F8442F">
      <w:rPr>
        <w:rFonts w:ascii="Arial" w:eastAsia="SimSun" w:hAnsi="Arial" w:cs="Arial"/>
        <w:b/>
        <w:bCs/>
        <w:color w:val="000000"/>
        <w:sz w:val="20"/>
        <w:szCs w:val="20"/>
      </w:rPr>
      <w:t>新加坡</w:t>
    </w:r>
    <w:r w:rsidR="00EA6BA4" w:rsidRPr="00F8442F">
      <w:rPr>
        <w:rFonts w:ascii="Arial" w:eastAsia="SimSun" w:hAnsi="Arial" w:cs="Arial"/>
        <w:b/>
        <w:bCs/>
        <w:color w:val="000000"/>
        <w:sz w:val="20"/>
        <w:szCs w:val="20"/>
      </w:rPr>
      <w:t>)</w:t>
    </w:r>
    <w:r w:rsidR="00EA6BA4" w:rsidRPr="00F8442F">
      <w:rPr>
        <w:rFonts w:ascii="Arial" w:eastAsia="SimSun" w:hAnsi="Arial" w:cs="Arial"/>
        <w:b/>
        <w:bCs/>
        <w:color w:val="000000"/>
        <w:sz w:val="20"/>
        <w:szCs w:val="20"/>
        <w:lang w:val="zh-CN"/>
      </w:rPr>
      <w:t>有限公司</w:t>
    </w:r>
    <w:r w:rsidR="00EA6BA4" w:rsidRPr="00F8442F">
      <w:rPr>
        <w:rFonts w:ascii="Arial" w:eastAsia="SimSun" w:hAnsi="Arial" w:cs="Arial"/>
        <w:b/>
        <w:bCs/>
        <w:color w:val="000000"/>
        <w:sz w:val="20"/>
        <w:szCs w:val="20"/>
      </w:rPr>
      <w:tab/>
    </w:r>
  </w:p>
  <w:p w14:paraId="5367D8D9" w14:textId="42A5DF33" w:rsidR="00EA6BA4" w:rsidRPr="00F95236" w:rsidRDefault="00EA6BA4" w:rsidP="00EA6BA4">
    <w:pPr>
      <w:spacing w:after="0" w:line="360" w:lineRule="exact"/>
      <w:jc w:val="right"/>
      <w:rPr>
        <w:rFonts w:ascii="Arial" w:eastAsia="SimSun" w:hAnsi="Arial" w:cs="Arial"/>
        <w:b/>
        <w:bCs/>
        <w:sz w:val="18"/>
        <w:szCs w:val="18"/>
      </w:rPr>
    </w:pPr>
    <w:r w:rsidRPr="00F95236">
      <w:rPr>
        <w:rFonts w:ascii="Arial" w:eastAsia="SimSun" w:hAnsi="Arial" w:cs="Arial"/>
        <w:b/>
        <w:bCs/>
        <w:sz w:val="18"/>
        <w:szCs w:val="18"/>
      </w:rPr>
      <w:t>China Mobile International (Singapore) Pte. Ltd.</w:t>
    </w:r>
  </w:p>
  <w:p w14:paraId="51F6DD6A" w14:textId="77777777" w:rsidR="00EA6BA4" w:rsidRDefault="00EA6BA4" w:rsidP="00EA6BA4">
    <w:pPr>
      <w:spacing w:after="0"/>
      <w:jc w:val="right"/>
      <w:rPr>
        <w:rFonts w:ascii="Arial" w:eastAsia="SimSun" w:hAnsi="Arial" w:cs="Arial"/>
        <w:color w:val="000000"/>
        <w:sz w:val="18"/>
        <w:szCs w:val="18"/>
      </w:rPr>
    </w:pPr>
    <w:r w:rsidRPr="00F95236">
      <w:rPr>
        <w:rFonts w:ascii="Arial" w:eastAsia="SimSun" w:hAnsi="Arial" w:cs="Arial"/>
        <w:color w:val="000000"/>
        <w:sz w:val="18"/>
        <w:szCs w:val="18"/>
      </w:rPr>
      <w:t>3 Temasek Avenue,</w:t>
    </w:r>
    <w:r w:rsidRPr="00D52297">
      <w:rPr>
        <w:rFonts w:ascii="Arial" w:eastAsia="SimSun" w:hAnsi="Arial" w:cs="Arial"/>
        <w:color w:val="000000"/>
        <w:sz w:val="18"/>
        <w:szCs w:val="18"/>
      </w:rPr>
      <w:t xml:space="preserve"> </w:t>
    </w:r>
    <w:r w:rsidRPr="00F95236">
      <w:rPr>
        <w:rFonts w:ascii="Arial" w:eastAsia="SimSun" w:hAnsi="Arial" w:cs="Arial"/>
        <w:color w:val="000000"/>
        <w:sz w:val="18"/>
        <w:szCs w:val="18"/>
      </w:rPr>
      <w:t xml:space="preserve">#23-03, Centennial Tower,  </w:t>
    </w:r>
  </w:p>
  <w:p w14:paraId="06990A85" w14:textId="77777777" w:rsidR="00EA6BA4" w:rsidRPr="00F95236" w:rsidRDefault="00EA6BA4" w:rsidP="00EA6BA4">
    <w:pPr>
      <w:spacing w:after="0"/>
      <w:jc w:val="right"/>
      <w:rPr>
        <w:rFonts w:ascii="Arial" w:eastAsia="SimSun" w:hAnsi="Arial" w:cs="Arial"/>
        <w:color w:val="000000"/>
        <w:sz w:val="18"/>
        <w:szCs w:val="18"/>
      </w:rPr>
    </w:pPr>
    <w:r w:rsidRPr="00F95236">
      <w:rPr>
        <w:rFonts w:ascii="Arial" w:eastAsia="SimSun" w:hAnsi="Arial" w:cs="Arial"/>
        <w:color w:val="000000"/>
        <w:sz w:val="18"/>
        <w:szCs w:val="18"/>
      </w:rPr>
      <w:t>S</w:t>
    </w:r>
    <w:r>
      <w:rPr>
        <w:rFonts w:ascii="Arial" w:eastAsia="SimSun" w:hAnsi="Arial" w:cs="Arial"/>
        <w:color w:val="000000"/>
        <w:sz w:val="18"/>
        <w:szCs w:val="18"/>
      </w:rPr>
      <w:t xml:space="preserve">ingapore </w:t>
    </w:r>
    <w:r w:rsidRPr="00F95236">
      <w:rPr>
        <w:rFonts w:ascii="Arial" w:eastAsia="SimSun" w:hAnsi="Arial" w:cs="Arial"/>
        <w:color w:val="000000"/>
        <w:sz w:val="18"/>
        <w:szCs w:val="18"/>
      </w:rPr>
      <w:t>039190</w:t>
    </w:r>
  </w:p>
  <w:p w14:paraId="38355015" w14:textId="77777777" w:rsidR="00EA6BA4" w:rsidRPr="00F95236" w:rsidRDefault="00EA6BA4" w:rsidP="00EA6BA4">
    <w:pPr>
      <w:spacing w:after="0"/>
      <w:jc w:val="right"/>
      <w:rPr>
        <w:rFonts w:ascii="Arial" w:eastAsia="SimSun" w:hAnsi="Arial" w:cs="Arial"/>
        <w:sz w:val="18"/>
        <w:szCs w:val="18"/>
      </w:rPr>
    </w:pPr>
    <w:r w:rsidRPr="00F95236">
      <w:rPr>
        <w:rFonts w:ascii="Arial" w:eastAsia="SimSun" w:hAnsi="Arial" w:cs="Arial"/>
        <w:sz w:val="18"/>
        <w:szCs w:val="18"/>
      </w:rPr>
      <w:t>Tel: (65) 6461 0086       Fax: (65) 6461 0080</w:t>
    </w:r>
  </w:p>
  <w:p w14:paraId="704DFF35" w14:textId="7109204F" w:rsidR="00844C22" w:rsidRPr="00EA6BA4" w:rsidRDefault="00EA6BA4" w:rsidP="00EA6BA4">
    <w:pPr>
      <w:spacing w:after="0"/>
      <w:jc w:val="right"/>
      <w:rPr>
        <w:rFonts w:ascii="Calibri" w:eastAsia="SimSun" w:hAnsi="Calibri" w:cs="Calibri"/>
        <w:sz w:val="18"/>
        <w:szCs w:val="18"/>
      </w:rPr>
    </w:pPr>
    <w:r w:rsidRPr="00F95236">
      <w:rPr>
        <w:rFonts w:ascii="Arial" w:eastAsia="SimSun" w:hAnsi="Arial" w:cs="Arial"/>
        <w:sz w:val="18"/>
        <w:szCs w:val="18"/>
      </w:rPr>
      <w:t xml:space="preserve">GST </w:t>
    </w:r>
    <w:proofErr w:type="gramStart"/>
    <w:r w:rsidRPr="00F95236">
      <w:rPr>
        <w:rFonts w:ascii="Arial" w:eastAsia="SimSun" w:hAnsi="Arial" w:cs="Arial"/>
        <w:sz w:val="18"/>
        <w:szCs w:val="18"/>
      </w:rPr>
      <w:t>No. :</w:t>
    </w:r>
    <w:proofErr w:type="gramEnd"/>
    <w:r w:rsidRPr="00F95236">
      <w:rPr>
        <w:rFonts w:ascii="Arial" w:eastAsia="SimSun" w:hAnsi="Arial" w:cs="Arial"/>
        <w:sz w:val="18"/>
        <w:szCs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812FF" w14:textId="77777777" w:rsidR="00986D2A" w:rsidRDefault="00986D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F203C"/>
    <w:multiLevelType w:val="hybridMultilevel"/>
    <w:tmpl w:val="98AA47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13C41"/>
    <w:multiLevelType w:val="hybridMultilevel"/>
    <w:tmpl w:val="EE0CF464"/>
    <w:lvl w:ilvl="0" w:tplc="947E1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34BD6"/>
    <w:multiLevelType w:val="multilevel"/>
    <w:tmpl w:val="4DE34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6C3915"/>
    <w:multiLevelType w:val="hybridMultilevel"/>
    <w:tmpl w:val="12DA87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001A6"/>
    <w:multiLevelType w:val="hybridMultilevel"/>
    <w:tmpl w:val="C3F06B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62D3F"/>
    <w:multiLevelType w:val="hybridMultilevel"/>
    <w:tmpl w:val="2D3846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470985">
    <w:abstractNumId w:val="2"/>
  </w:num>
  <w:num w:numId="2" w16cid:durableId="1895654298">
    <w:abstractNumId w:val="3"/>
  </w:num>
  <w:num w:numId="3" w16cid:durableId="637954529">
    <w:abstractNumId w:val="0"/>
  </w:num>
  <w:num w:numId="4" w16cid:durableId="1804737186">
    <w:abstractNumId w:val="5"/>
  </w:num>
  <w:num w:numId="5" w16cid:durableId="1629124889">
    <w:abstractNumId w:val="4"/>
  </w:num>
  <w:num w:numId="6" w16cid:durableId="11437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EC"/>
    <w:rsid w:val="000038A3"/>
    <w:rsid w:val="000125BA"/>
    <w:rsid w:val="000144C7"/>
    <w:rsid w:val="000160F2"/>
    <w:rsid w:val="00016CE0"/>
    <w:rsid w:val="00023FDC"/>
    <w:rsid w:val="00025067"/>
    <w:rsid w:val="00045358"/>
    <w:rsid w:val="00047042"/>
    <w:rsid w:val="00064B44"/>
    <w:rsid w:val="000809C7"/>
    <w:rsid w:val="000A7E55"/>
    <w:rsid w:val="000C0A6B"/>
    <w:rsid w:val="000C4DE4"/>
    <w:rsid w:val="000D320D"/>
    <w:rsid w:val="000D5CCF"/>
    <w:rsid w:val="000D6D30"/>
    <w:rsid w:val="000E06DE"/>
    <w:rsid w:val="000E3B4B"/>
    <w:rsid w:val="000F0FC4"/>
    <w:rsid w:val="00103E15"/>
    <w:rsid w:val="00136F54"/>
    <w:rsid w:val="00143FF4"/>
    <w:rsid w:val="00151A70"/>
    <w:rsid w:val="00164E5C"/>
    <w:rsid w:val="00173161"/>
    <w:rsid w:val="00174FCE"/>
    <w:rsid w:val="00182D06"/>
    <w:rsid w:val="001844FC"/>
    <w:rsid w:val="001B1CEF"/>
    <w:rsid w:val="001D2F9D"/>
    <w:rsid w:val="001F4414"/>
    <w:rsid w:val="001F54C6"/>
    <w:rsid w:val="002238F8"/>
    <w:rsid w:val="00241815"/>
    <w:rsid w:val="0025479F"/>
    <w:rsid w:val="00261B47"/>
    <w:rsid w:val="00261E36"/>
    <w:rsid w:val="00274DB9"/>
    <w:rsid w:val="00282FEC"/>
    <w:rsid w:val="00286887"/>
    <w:rsid w:val="00291F23"/>
    <w:rsid w:val="002B27CE"/>
    <w:rsid w:val="002D1F07"/>
    <w:rsid w:val="002D7F8A"/>
    <w:rsid w:val="002F6F34"/>
    <w:rsid w:val="00307D7C"/>
    <w:rsid w:val="003407B1"/>
    <w:rsid w:val="003507AF"/>
    <w:rsid w:val="00357A04"/>
    <w:rsid w:val="00357AEC"/>
    <w:rsid w:val="00360C5C"/>
    <w:rsid w:val="00363956"/>
    <w:rsid w:val="00370E36"/>
    <w:rsid w:val="003772DB"/>
    <w:rsid w:val="00377F6B"/>
    <w:rsid w:val="0038288E"/>
    <w:rsid w:val="0039703E"/>
    <w:rsid w:val="003A3260"/>
    <w:rsid w:val="003C09E3"/>
    <w:rsid w:val="003C5674"/>
    <w:rsid w:val="003D619B"/>
    <w:rsid w:val="003E44F3"/>
    <w:rsid w:val="0040109C"/>
    <w:rsid w:val="00402860"/>
    <w:rsid w:val="00411FCB"/>
    <w:rsid w:val="0041202C"/>
    <w:rsid w:val="004355D6"/>
    <w:rsid w:val="00436078"/>
    <w:rsid w:val="00452958"/>
    <w:rsid w:val="00472CF3"/>
    <w:rsid w:val="00491C3F"/>
    <w:rsid w:val="00495E8C"/>
    <w:rsid w:val="004B5BDE"/>
    <w:rsid w:val="004C00B1"/>
    <w:rsid w:val="004D1C83"/>
    <w:rsid w:val="004D350F"/>
    <w:rsid w:val="004D3593"/>
    <w:rsid w:val="004D71A7"/>
    <w:rsid w:val="004F1729"/>
    <w:rsid w:val="005117C9"/>
    <w:rsid w:val="00526F82"/>
    <w:rsid w:val="00561201"/>
    <w:rsid w:val="005813A1"/>
    <w:rsid w:val="005914C9"/>
    <w:rsid w:val="005A2B52"/>
    <w:rsid w:val="005B0AA5"/>
    <w:rsid w:val="005E6BD4"/>
    <w:rsid w:val="005F462D"/>
    <w:rsid w:val="005F48A5"/>
    <w:rsid w:val="006077F8"/>
    <w:rsid w:val="0061307F"/>
    <w:rsid w:val="0062652D"/>
    <w:rsid w:val="00644787"/>
    <w:rsid w:val="006567F3"/>
    <w:rsid w:val="006625E4"/>
    <w:rsid w:val="00664987"/>
    <w:rsid w:val="00671E7A"/>
    <w:rsid w:val="0067422F"/>
    <w:rsid w:val="00676699"/>
    <w:rsid w:val="00681F4A"/>
    <w:rsid w:val="00682013"/>
    <w:rsid w:val="00697CD3"/>
    <w:rsid w:val="006A3696"/>
    <w:rsid w:val="006B6717"/>
    <w:rsid w:val="006C5D72"/>
    <w:rsid w:val="006D27B4"/>
    <w:rsid w:val="006E2BCF"/>
    <w:rsid w:val="006F729C"/>
    <w:rsid w:val="006F7EA1"/>
    <w:rsid w:val="00711332"/>
    <w:rsid w:val="007345CD"/>
    <w:rsid w:val="00735C80"/>
    <w:rsid w:val="00760712"/>
    <w:rsid w:val="00763C11"/>
    <w:rsid w:val="007826A5"/>
    <w:rsid w:val="007D1A7E"/>
    <w:rsid w:val="007D6E0F"/>
    <w:rsid w:val="007F6208"/>
    <w:rsid w:val="0080300C"/>
    <w:rsid w:val="0081140B"/>
    <w:rsid w:val="0083509A"/>
    <w:rsid w:val="00841DE5"/>
    <w:rsid w:val="00844C22"/>
    <w:rsid w:val="00860084"/>
    <w:rsid w:val="00877322"/>
    <w:rsid w:val="008A654F"/>
    <w:rsid w:val="008B490B"/>
    <w:rsid w:val="008B608F"/>
    <w:rsid w:val="008E6210"/>
    <w:rsid w:val="008F041F"/>
    <w:rsid w:val="00900E19"/>
    <w:rsid w:val="009148C0"/>
    <w:rsid w:val="0092338F"/>
    <w:rsid w:val="009236E7"/>
    <w:rsid w:val="00932A22"/>
    <w:rsid w:val="00945514"/>
    <w:rsid w:val="00950B58"/>
    <w:rsid w:val="009515C7"/>
    <w:rsid w:val="00957298"/>
    <w:rsid w:val="00982FB4"/>
    <w:rsid w:val="00986D2A"/>
    <w:rsid w:val="0099073C"/>
    <w:rsid w:val="00991A38"/>
    <w:rsid w:val="009A6F13"/>
    <w:rsid w:val="009C3E57"/>
    <w:rsid w:val="009C7FAC"/>
    <w:rsid w:val="009E605B"/>
    <w:rsid w:val="009E623D"/>
    <w:rsid w:val="00A0007F"/>
    <w:rsid w:val="00A164F4"/>
    <w:rsid w:val="00A322EC"/>
    <w:rsid w:val="00A70015"/>
    <w:rsid w:val="00A70F32"/>
    <w:rsid w:val="00A725C8"/>
    <w:rsid w:val="00A8086F"/>
    <w:rsid w:val="00A82010"/>
    <w:rsid w:val="00AD1C70"/>
    <w:rsid w:val="00AD2846"/>
    <w:rsid w:val="00AD728F"/>
    <w:rsid w:val="00AE1E4C"/>
    <w:rsid w:val="00B13F23"/>
    <w:rsid w:val="00B23C2C"/>
    <w:rsid w:val="00B32C41"/>
    <w:rsid w:val="00B468FC"/>
    <w:rsid w:val="00B714CF"/>
    <w:rsid w:val="00B75FED"/>
    <w:rsid w:val="00B80907"/>
    <w:rsid w:val="00BD5E1F"/>
    <w:rsid w:val="00C00ADF"/>
    <w:rsid w:val="00C34863"/>
    <w:rsid w:val="00C52AA5"/>
    <w:rsid w:val="00C70577"/>
    <w:rsid w:val="00C72BF7"/>
    <w:rsid w:val="00CA27B6"/>
    <w:rsid w:val="00CA45F4"/>
    <w:rsid w:val="00CB72AF"/>
    <w:rsid w:val="00CC6326"/>
    <w:rsid w:val="00CC6791"/>
    <w:rsid w:val="00CE1580"/>
    <w:rsid w:val="00CE431A"/>
    <w:rsid w:val="00D2302C"/>
    <w:rsid w:val="00D24176"/>
    <w:rsid w:val="00D45D00"/>
    <w:rsid w:val="00D53821"/>
    <w:rsid w:val="00D61326"/>
    <w:rsid w:val="00D61EE1"/>
    <w:rsid w:val="00D8538E"/>
    <w:rsid w:val="00D86D1C"/>
    <w:rsid w:val="00DC584B"/>
    <w:rsid w:val="00DD04C1"/>
    <w:rsid w:val="00E06466"/>
    <w:rsid w:val="00E25B9C"/>
    <w:rsid w:val="00E32B75"/>
    <w:rsid w:val="00E66C30"/>
    <w:rsid w:val="00E77A82"/>
    <w:rsid w:val="00E91D3D"/>
    <w:rsid w:val="00EA6BA4"/>
    <w:rsid w:val="00EB344D"/>
    <w:rsid w:val="00ED04C5"/>
    <w:rsid w:val="00ED5540"/>
    <w:rsid w:val="00EE041A"/>
    <w:rsid w:val="00EE44F1"/>
    <w:rsid w:val="00EE52A2"/>
    <w:rsid w:val="00F00130"/>
    <w:rsid w:val="00F238E4"/>
    <w:rsid w:val="00F25FA2"/>
    <w:rsid w:val="00F34F32"/>
    <w:rsid w:val="00F545A6"/>
    <w:rsid w:val="00F757B9"/>
    <w:rsid w:val="00F8142F"/>
    <w:rsid w:val="00F81DE1"/>
    <w:rsid w:val="00FA5B36"/>
    <w:rsid w:val="00FA5DC2"/>
    <w:rsid w:val="00FB399F"/>
    <w:rsid w:val="00FC20BA"/>
    <w:rsid w:val="00FC5BC5"/>
    <w:rsid w:val="00FD1797"/>
    <w:rsid w:val="00FE630F"/>
    <w:rsid w:val="00FF28B9"/>
    <w:rsid w:val="00FF780B"/>
    <w:rsid w:val="47ED2432"/>
    <w:rsid w:val="4D425A9F"/>
    <w:rsid w:val="7587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8DF70"/>
  <w15:docId w15:val="{BAB23D9E-FFFD-4EA5-986F-538E03F6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imSun"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SimSun" w:eastAsia="SimSun" w:cs="SimSu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imSun" w:eastAsia="SimSu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45arial">
    <w:name w:val="4.5arial"/>
    <w:basedOn w:val="Normal"/>
    <w:qFormat/>
    <w:pPr>
      <w:spacing w:after="0" w:line="240" w:lineRule="auto"/>
      <w:ind w:left="180" w:hanging="180"/>
    </w:pPr>
    <w:rPr>
      <w:rFonts w:ascii="Arial" w:eastAsia="MS Mincho" w:hAnsi="Arial" w:cs="Times New Roman"/>
      <w:sz w:val="9"/>
      <w:szCs w:val="20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3407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intern\delivery%20order\CMISG%20DO_New%20template%20V2.2.5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3931B5894E42D88F819BF17E9C9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D154-FA28-4300-BBFF-E9BB2B13CB1A}"/>
      </w:docPartPr>
      <w:docPartBody>
        <w:p w:rsidR="001C2B8A" w:rsidRDefault="00000000">
          <w:pPr>
            <w:pStyle w:val="053931B5894E42D88F819BF17E9C933F"/>
          </w:pPr>
          <w:r w:rsidRPr="0012216F">
            <w:rPr>
              <w:rStyle w:val="PlaceholderText"/>
            </w:rPr>
            <w:t>[Manager]</w:t>
          </w:r>
        </w:p>
      </w:docPartBody>
    </w:docPart>
    <w:docPart>
      <w:docPartPr>
        <w:name w:val="FAFE97F0793E4E6080245A04227E1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0A4C1-9045-4C77-AE48-A3C46E4E1204}"/>
      </w:docPartPr>
      <w:docPartBody>
        <w:p w:rsidR="001C2B8A" w:rsidRDefault="00000000">
          <w:pPr>
            <w:pStyle w:val="FAFE97F0793E4E6080245A04227E1439"/>
          </w:pPr>
          <w:r w:rsidRPr="0012216F">
            <w:rPr>
              <w:rStyle w:val="PlaceholderText"/>
            </w:rPr>
            <w:t>[Manager]</w:t>
          </w:r>
        </w:p>
      </w:docPartBody>
    </w:docPart>
    <w:docPart>
      <w:docPartPr>
        <w:name w:val="202CEC563C5742D4AF5B63B822947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A680B-AF2F-4C34-B4F2-6828177FDC7E}"/>
      </w:docPartPr>
      <w:docPartBody>
        <w:p w:rsidR="002F641F" w:rsidRDefault="001C2B8A">
          <w:r w:rsidRPr="0056636E">
            <w:rPr>
              <w:rStyle w:val="PlaceholderText"/>
            </w:rPr>
            <w:t>[Publish Date]</w:t>
          </w:r>
        </w:p>
      </w:docPartBody>
    </w:docPart>
    <w:docPart>
      <w:docPartPr>
        <w:name w:val="91EC89E84DEA4AC095A01D2DBCDB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60278-8718-4A4E-BB42-B2F0803B68FC}"/>
      </w:docPartPr>
      <w:docPartBody>
        <w:p w:rsidR="002F641F" w:rsidRDefault="001C2B8A">
          <w:r w:rsidRPr="0056636E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ialog">
    <w:altName w:val="SimSun"/>
    <w:charset w:val="86"/>
    <w:family w:val="roman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B1"/>
    <w:rsid w:val="000106EF"/>
    <w:rsid w:val="00023FDC"/>
    <w:rsid w:val="0006680F"/>
    <w:rsid w:val="00103E15"/>
    <w:rsid w:val="001C2B8A"/>
    <w:rsid w:val="002626BC"/>
    <w:rsid w:val="002F641F"/>
    <w:rsid w:val="00363956"/>
    <w:rsid w:val="004B46C8"/>
    <w:rsid w:val="006E2BCF"/>
    <w:rsid w:val="00784E16"/>
    <w:rsid w:val="007D4396"/>
    <w:rsid w:val="00841DE5"/>
    <w:rsid w:val="00A164F4"/>
    <w:rsid w:val="00B72BE0"/>
    <w:rsid w:val="00C941DC"/>
    <w:rsid w:val="00CA45F4"/>
    <w:rsid w:val="00E66C30"/>
    <w:rsid w:val="00F551B1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1C2B8A"/>
    <w:rPr>
      <w:color w:val="666666"/>
    </w:rPr>
  </w:style>
  <w:style w:type="paragraph" w:customStyle="1" w:styleId="053931B5894E42D88F819BF17E9C933F">
    <w:name w:val="053931B5894E42D88F819BF17E9C933F"/>
  </w:style>
  <w:style w:type="paragraph" w:customStyle="1" w:styleId="FAFE97F0793E4E6080245A04227E1439">
    <w:name w:val="FAFE97F0793E4E6080245A04227E14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DD/MM/YYYY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M_PcMobileStatus xmlns="a1a28830-69d3-4431-9568-1ebc884c1c56">3</KM_PcMobileStatus>
    <KM_TagsCHN xmlns="a1a28830-69d3-4431-9568-1ebc884c1c56" xsi:nil="true"/>
    <KM_TagsENG xmlns="a1a28830-69d3-4431-9568-1ebc884c1c56" xsi:nil="true"/>
    <KM_MetadataNameID xmlns="a1a28830-69d3-4431-9568-1ebc884c1c56" xsi:nil="true"/>
    <KM_MetadataNameENG xmlns="a1a28830-69d3-4431-9568-1ebc884c1c56" xsi:nil="true"/>
    <KM_ClassificationType xmlns="a1a28830-69d3-4431-9568-1ebc884c1c56">10</KM_ClassificationType>
    <KM_MetadataNameCHN xmlns="a1a28830-69d3-4431-9568-1ebc884c1c56" xsi:nil="true"/>
    <KM_Owner xmlns="a1a28830-69d3-4431-9568-1ebc884c1c56">CustomerContactPe</KM_Owner>
    <KM_Dept xmlns="a1a28830-69d3-4431-9568-1ebc884c1c56" xsi:nil="true"/>
  </documentManagement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EA7F1597A5A4A8B876919C742FAE4" ma:contentTypeVersion="9" ma:contentTypeDescription="Create a new document." ma:contentTypeScope="" ma:versionID="49e6cd3c7947ae87be348785988f7f2f">
  <xsd:schema xmlns:xsd="http://www.w3.org/2001/XMLSchema" xmlns:xs="http://www.w3.org/2001/XMLSchema" xmlns:p="http://schemas.microsoft.com/office/2006/metadata/properties" xmlns:ns2="a1a28830-69d3-4431-9568-1ebc884c1c56" targetNamespace="http://schemas.microsoft.com/office/2006/metadata/properties" ma:root="true" ma:fieldsID="8338611b9ec2e78bc4d0e296704da060" ns2:_="">
    <xsd:import namespace="a1a28830-69d3-4431-9568-1ebc884c1c56"/>
    <xsd:element name="properties">
      <xsd:complexType>
        <xsd:sequence>
          <xsd:element name="documentManagement">
            <xsd:complexType>
              <xsd:all>
                <xsd:element ref="ns2:KM_MetadataNameCHN" minOccurs="0"/>
                <xsd:element ref="ns2:KM_MetadataNameENG" minOccurs="0"/>
                <xsd:element ref="ns2:KM_TagsENG" minOccurs="0"/>
                <xsd:element ref="ns2:KM_TagsCHN" minOccurs="0"/>
                <xsd:element ref="ns2:KM_ClassificationType" minOccurs="0"/>
                <xsd:element ref="ns2:KM_MetadataNameID" minOccurs="0"/>
                <xsd:element ref="ns2:KM_PcMobileStatus" minOccurs="0"/>
                <xsd:element ref="ns2:KM_Owner" minOccurs="0"/>
                <xsd:element ref="ns2:KM_De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28830-69d3-4431-9568-1ebc884c1c56" elementFormDefault="qualified">
    <xsd:import namespace="http://schemas.microsoft.com/office/2006/documentManagement/types"/>
    <xsd:import namespace="http://schemas.microsoft.com/office/infopath/2007/PartnerControls"/>
    <xsd:element name="KM_MetadataNameCHN" ma:index="8" nillable="true" ma:displayName="KM_MetadataNameCHN" ma:internalName="KM_MetadataNameCHN">
      <xsd:simpleType>
        <xsd:restriction base="dms:Note">
          <xsd:maxLength value="255"/>
        </xsd:restriction>
      </xsd:simpleType>
    </xsd:element>
    <xsd:element name="KM_MetadataNameENG" ma:index="9" nillable="true" ma:displayName="KM_MetadataNameENG" ma:internalName="KM_MetadataNameENG">
      <xsd:simpleType>
        <xsd:restriction base="dms:Note">
          <xsd:maxLength value="255"/>
        </xsd:restriction>
      </xsd:simpleType>
    </xsd:element>
    <xsd:element name="KM_TagsENG" ma:index="10" nillable="true" ma:displayName="KM_TagsENG" ma:internalName="KM_TagsENG">
      <xsd:simpleType>
        <xsd:restriction base="dms:Note">
          <xsd:maxLength value="255"/>
        </xsd:restriction>
      </xsd:simpleType>
    </xsd:element>
    <xsd:element name="KM_TagsCHN" ma:index="11" nillable="true" ma:displayName="KM_TagsCHN" ma:internalName="KM_TagsCHN">
      <xsd:simpleType>
        <xsd:restriction base="dms:Note">
          <xsd:maxLength value="255"/>
        </xsd:restriction>
      </xsd:simpleType>
    </xsd:element>
    <xsd:element name="KM_ClassificationType" ma:index="12" nillable="true" ma:displayName="KM_ClassificationType" ma:internalName="KM_ClassificationType">
      <xsd:simpleType>
        <xsd:restriction base="dms:Unknown"/>
      </xsd:simpleType>
    </xsd:element>
    <xsd:element name="KM_MetadataNameID" ma:index="13" nillable="true" ma:displayName="KM_MetadataNameID" ma:internalName="KM_MetadataNameID">
      <xsd:simpleType>
        <xsd:restriction base="dms:Note">
          <xsd:maxLength value="255"/>
        </xsd:restriction>
      </xsd:simpleType>
    </xsd:element>
    <xsd:element name="KM_PcMobileStatus" ma:index="14" nillable="true" ma:displayName="KM_PcMobileStatus" ma:internalName="KM_PcMobileStatus">
      <xsd:simpleType>
        <xsd:restriction base="dms:Unknown"/>
      </xsd:simpleType>
    </xsd:element>
    <xsd:element name="KM_Owner" ma:index="15" nillable="true" ma:displayName="KM_Owner" ma:internalName="KM_Owner">
      <xsd:simpleType>
        <xsd:restriction base="dms:Text"/>
      </xsd:simpleType>
    </xsd:element>
    <xsd:element name="KM_Dept" ma:index="16" nillable="true" ma:displayName="KM_Dept" ma:internalName="KM_Dep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B646B-5807-46E3-8AD1-4A8D6400990E}">
  <ds:schemaRefs>
    <ds:schemaRef ds:uri="http://schemas.microsoft.com/office/2006/metadata/properties"/>
    <ds:schemaRef ds:uri="http://schemas.microsoft.com/office/infopath/2007/PartnerControls"/>
    <ds:schemaRef ds:uri="a1a28830-69d3-4431-9568-1ebc884c1c56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13EDE9F7-67E9-4FEB-BC6C-014FA48076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8F525E0-1DAF-4107-ABA9-D443C45EE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28830-69d3-4431-9568-1ebc884c1c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176365B9-D125-42BA-8104-E962AEF6D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CMISG DO_New template V2.2.5</Template>
  <TotalTime>66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pmName</Manager>
  <Company>CustomerCompanyName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 Bohui</dc:creator>
  <cp:lastModifiedBy>LIN Bohui</cp:lastModifiedBy>
  <cp:revision>29</cp:revision>
  <cp:lastPrinted>2024-06-19T02:53:00Z</cp:lastPrinted>
  <dcterms:created xsi:type="dcterms:W3CDTF">2024-08-22T02:59:00Z</dcterms:created>
  <dcterms:modified xsi:type="dcterms:W3CDTF">2024-11-06T05:59:00Z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0x0101001A1EA7F1597A5A4A8B876919C742FAE4</vt:lpwstr>
  </property>
  <property fmtid="{D5CDD505-2E9C-101B-9397-08002B2CF9AE}" pid="3" name="KSOProductBuildVer">
    <vt:lpwstr>2052-11.1.0.9339</vt:lpwstr>
  </property>
  <property fmtid="{D5CDD505-2E9C-101B-9397-08002B2CF9AE}" pid="4" name="CustomerName">
    <vt:lpwstr>CustomerName</vt:lpwstr>
  </property>
</Properties>
</file>